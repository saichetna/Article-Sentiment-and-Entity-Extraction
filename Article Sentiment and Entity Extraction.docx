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4F720"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07FE9D39" wp14:editId="4DE23BCB">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67FC11CA" w14:textId="77777777" w:rsidTr="00EB7C2B">
        <w:trPr>
          <w:trHeight w:val="1083"/>
        </w:trPr>
        <w:tc>
          <w:tcPr>
            <w:tcW w:w="10790" w:type="dxa"/>
            <w:gridSpan w:val="9"/>
          </w:tcPr>
          <w:p w14:paraId="28B94E42" w14:textId="77777777" w:rsidR="00DF198B" w:rsidRDefault="00DF198B"/>
        </w:tc>
      </w:tr>
      <w:tr w:rsidR="00DF198B" w14:paraId="38C2DC5D" w14:textId="77777777" w:rsidTr="00EB7C2B">
        <w:trPr>
          <w:trHeight w:val="1068"/>
        </w:trPr>
        <w:tc>
          <w:tcPr>
            <w:tcW w:w="1198" w:type="dxa"/>
            <w:gridSpan w:val="2"/>
            <w:tcBorders>
              <w:right w:val="single" w:sz="18" w:space="0" w:color="476166" w:themeColor="accent1"/>
            </w:tcBorders>
          </w:tcPr>
          <w:p w14:paraId="4C436E17"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1E33DEC" w14:textId="3AE91D1A" w:rsidR="00DF198B" w:rsidRPr="00DF198B" w:rsidRDefault="00640B73" w:rsidP="00EB7C2B">
            <w:pPr>
              <w:pStyle w:val="Heading1"/>
            </w:pPr>
            <w:r>
              <w:t>Article Sentiment and Entity Extraction</w:t>
            </w:r>
          </w:p>
        </w:tc>
        <w:tc>
          <w:tcPr>
            <w:tcW w:w="1199" w:type="dxa"/>
            <w:gridSpan w:val="2"/>
            <w:tcBorders>
              <w:left w:val="single" w:sz="18" w:space="0" w:color="476166" w:themeColor="accent1"/>
            </w:tcBorders>
          </w:tcPr>
          <w:p w14:paraId="15CB7136" w14:textId="77777777" w:rsidR="00DF198B" w:rsidRDefault="00DF198B"/>
        </w:tc>
      </w:tr>
      <w:tr w:rsidR="00DF198B" w14:paraId="25285667" w14:textId="77777777" w:rsidTr="00EB7C2B">
        <w:trPr>
          <w:trHeight w:val="1837"/>
        </w:trPr>
        <w:tc>
          <w:tcPr>
            <w:tcW w:w="1170" w:type="dxa"/>
          </w:tcPr>
          <w:p w14:paraId="268CBB05" w14:textId="77777777" w:rsidR="00DF198B" w:rsidRDefault="00DF198B"/>
        </w:tc>
        <w:tc>
          <w:tcPr>
            <w:tcW w:w="8460" w:type="dxa"/>
            <w:gridSpan w:val="7"/>
          </w:tcPr>
          <w:p w14:paraId="7FEF837B" w14:textId="77777777" w:rsidR="00DF198B" w:rsidRDefault="00DF198B"/>
        </w:tc>
        <w:tc>
          <w:tcPr>
            <w:tcW w:w="1160" w:type="dxa"/>
          </w:tcPr>
          <w:p w14:paraId="22940FA1" w14:textId="77777777" w:rsidR="00DF198B" w:rsidRDefault="00DF198B"/>
        </w:tc>
      </w:tr>
      <w:tr w:rsidR="00DF198B" w14:paraId="0290ED5E" w14:textId="77777777" w:rsidTr="00EB7C2B">
        <w:trPr>
          <w:trHeight w:val="929"/>
        </w:trPr>
        <w:tc>
          <w:tcPr>
            <w:tcW w:w="2397" w:type="dxa"/>
            <w:gridSpan w:val="4"/>
          </w:tcPr>
          <w:p w14:paraId="178768C4" w14:textId="77777777" w:rsidR="00DF198B" w:rsidRDefault="00DF198B"/>
        </w:tc>
        <w:tc>
          <w:tcPr>
            <w:tcW w:w="5995" w:type="dxa"/>
            <w:shd w:val="clear" w:color="auto" w:fill="FFFFFF" w:themeFill="background1"/>
          </w:tcPr>
          <w:p w14:paraId="40CAD549" w14:textId="77777777" w:rsidR="00DF198B" w:rsidRPr="00DF198B" w:rsidRDefault="00DF198B" w:rsidP="00DF198B">
            <w:pPr>
              <w:jc w:val="center"/>
              <w:rPr>
                <w:rFonts w:ascii="Georgia" w:hAnsi="Georgia"/>
                <w:sz w:val="48"/>
                <w:szCs w:val="48"/>
              </w:rPr>
            </w:pPr>
          </w:p>
        </w:tc>
        <w:tc>
          <w:tcPr>
            <w:tcW w:w="2398" w:type="dxa"/>
            <w:gridSpan w:val="4"/>
          </w:tcPr>
          <w:p w14:paraId="40652032" w14:textId="77777777" w:rsidR="00DF198B" w:rsidRDefault="00DF198B"/>
        </w:tc>
      </w:tr>
      <w:tr w:rsidR="00DF198B" w14:paraId="7B51D466" w14:textId="77777777" w:rsidTr="00EB7C2B">
        <w:trPr>
          <w:trHeight w:val="1460"/>
        </w:trPr>
        <w:tc>
          <w:tcPr>
            <w:tcW w:w="2397" w:type="dxa"/>
            <w:gridSpan w:val="4"/>
          </w:tcPr>
          <w:p w14:paraId="0CEEE267" w14:textId="77777777" w:rsidR="00DF198B" w:rsidRDefault="00DF198B"/>
        </w:tc>
        <w:tc>
          <w:tcPr>
            <w:tcW w:w="5995" w:type="dxa"/>
            <w:shd w:val="clear" w:color="auto" w:fill="FFFFFF" w:themeFill="background1"/>
          </w:tcPr>
          <w:p w14:paraId="43704630" w14:textId="2ECB51B6" w:rsidR="00DF198B" w:rsidRPr="00DF198B" w:rsidRDefault="00640B73" w:rsidP="00EB7C2B">
            <w:pPr>
              <w:pStyle w:val="Heading2"/>
            </w:pPr>
            <w:r>
              <w:t>Dharani Sai Chetna</w:t>
            </w:r>
          </w:p>
        </w:tc>
        <w:tc>
          <w:tcPr>
            <w:tcW w:w="2398" w:type="dxa"/>
            <w:gridSpan w:val="4"/>
          </w:tcPr>
          <w:p w14:paraId="454175D2" w14:textId="77777777" w:rsidR="00DF198B" w:rsidRDefault="00DF198B"/>
        </w:tc>
      </w:tr>
      <w:tr w:rsidR="00DF198B" w14:paraId="71E21C29" w14:textId="77777777" w:rsidTr="00EB7C2B">
        <w:trPr>
          <w:trHeight w:val="7176"/>
        </w:trPr>
        <w:tc>
          <w:tcPr>
            <w:tcW w:w="2397" w:type="dxa"/>
            <w:gridSpan w:val="4"/>
          </w:tcPr>
          <w:p w14:paraId="0D4E4877"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0F3EB701" w14:textId="3CF61D07" w:rsidR="00DF198B" w:rsidRPr="00DF198B" w:rsidRDefault="00640B73" w:rsidP="00874FE7">
            <w:pPr>
              <w:pStyle w:val="Heading3"/>
            </w:pPr>
            <w:r>
              <w:t>December 16, 2024</w:t>
            </w:r>
          </w:p>
          <w:p w14:paraId="73FF568F" w14:textId="77777777" w:rsidR="00874FE7" w:rsidRPr="00DF198B" w:rsidRDefault="006D2735" w:rsidP="00874FE7">
            <w:pPr>
              <w:pStyle w:val="Heading3"/>
            </w:pPr>
            <w:sdt>
              <w:sdtPr>
                <w:id w:val="-1516760087"/>
                <w:placeholder>
                  <w:docPart w:val="3EC38F790D16462481315BD401FAACEB"/>
                </w:placeholder>
                <w:temporary/>
                <w:showingPlcHdr/>
                <w15:appearance w15:val="hidden"/>
              </w:sdtPr>
              <w:sdtEndPr/>
              <w:sdtContent>
                <w:r w:rsidR="00874FE7" w:rsidRPr="00DF198B">
                  <w:t>—</w:t>
                </w:r>
              </w:sdtContent>
            </w:sdt>
          </w:p>
          <w:p w14:paraId="25A8AACE" w14:textId="7786731C" w:rsidR="00DF198B" w:rsidRPr="00DF198B" w:rsidRDefault="00640B73" w:rsidP="00874FE7">
            <w:pPr>
              <w:pStyle w:val="Heading3"/>
            </w:pPr>
            <w:r>
              <w:t>Data Science Assessment</w:t>
            </w:r>
          </w:p>
          <w:p w14:paraId="52AD683E" w14:textId="77777777" w:rsidR="00DF198B" w:rsidRPr="00DF198B" w:rsidRDefault="006D2735" w:rsidP="00874FE7">
            <w:pPr>
              <w:pStyle w:val="Heading3"/>
            </w:pPr>
            <w:sdt>
              <w:sdtPr>
                <w:id w:val="1492440299"/>
                <w:placeholder>
                  <w:docPart w:val="24C8C92547A7406D8EFEB1A7660C4B1F"/>
                </w:placeholder>
                <w:temporary/>
                <w:showingPlcHdr/>
                <w15:appearance w15:val="hidden"/>
              </w:sdtPr>
              <w:sdtEndPr/>
              <w:sdtContent>
                <w:r w:rsidR="00874FE7" w:rsidRPr="00DF198B">
                  <w:t>—</w:t>
                </w:r>
              </w:sdtContent>
            </w:sdt>
          </w:p>
          <w:p w14:paraId="6184F055" w14:textId="69157716" w:rsidR="00DF198B" w:rsidRDefault="00640B73" w:rsidP="00874FE7">
            <w:pPr>
              <w:pStyle w:val="Heading3"/>
            </w:pPr>
            <w:proofErr w:type="spellStart"/>
            <w:r>
              <w:t>Intelliwings</w:t>
            </w:r>
            <w:proofErr w:type="spellEnd"/>
          </w:p>
          <w:p w14:paraId="4404D69A" w14:textId="77777777" w:rsidR="00DF198B" w:rsidRPr="00DF198B" w:rsidRDefault="00DF198B" w:rsidP="00DF198B"/>
        </w:tc>
        <w:tc>
          <w:tcPr>
            <w:tcW w:w="2398" w:type="dxa"/>
            <w:gridSpan w:val="4"/>
          </w:tcPr>
          <w:p w14:paraId="08A9B71A" w14:textId="77777777" w:rsidR="00DF198B" w:rsidRDefault="00DF198B" w:rsidP="00DF198B">
            <w:pPr>
              <w:jc w:val="center"/>
            </w:pPr>
          </w:p>
        </w:tc>
      </w:tr>
      <w:tr w:rsidR="00DF198B" w14:paraId="7C8710F5" w14:textId="77777777" w:rsidTr="00EB7C2B">
        <w:tc>
          <w:tcPr>
            <w:tcW w:w="2340" w:type="dxa"/>
            <w:gridSpan w:val="3"/>
          </w:tcPr>
          <w:p w14:paraId="0A5F482F" w14:textId="77777777" w:rsidR="00DF198B" w:rsidRDefault="00DF198B"/>
        </w:tc>
        <w:tc>
          <w:tcPr>
            <w:tcW w:w="6120" w:type="dxa"/>
            <w:gridSpan w:val="3"/>
          </w:tcPr>
          <w:p w14:paraId="0460ED26" w14:textId="77777777" w:rsidR="00DF198B" w:rsidRDefault="00DF198B"/>
        </w:tc>
        <w:tc>
          <w:tcPr>
            <w:tcW w:w="2330" w:type="dxa"/>
            <w:gridSpan w:val="3"/>
          </w:tcPr>
          <w:p w14:paraId="15767584" w14:textId="77777777" w:rsidR="00DF198B" w:rsidRDefault="00DF198B"/>
        </w:tc>
      </w:tr>
    </w:tbl>
    <w:p w14:paraId="64A27632" w14:textId="77777777" w:rsidR="00DF198B" w:rsidRDefault="00DF198B"/>
    <w:p w14:paraId="479D4B48"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4EE49A69" w14:textId="77777777" w:rsidTr="00EB7C2B">
        <w:trPr>
          <w:trHeight w:val="1152"/>
        </w:trPr>
        <w:tc>
          <w:tcPr>
            <w:tcW w:w="2158" w:type="dxa"/>
          </w:tcPr>
          <w:p w14:paraId="785DF14E" w14:textId="77777777" w:rsidR="002D2200" w:rsidRDefault="005E598B">
            <w:r>
              <w:rPr>
                <w:noProof/>
                <w:lang w:val="en-AU" w:eastAsia="en-AU"/>
              </w:rPr>
              <w:lastRenderedPageBreak/>
              <mc:AlternateContent>
                <mc:Choice Requires="wpg">
                  <w:drawing>
                    <wp:anchor distT="0" distB="0" distL="114300" distR="114300" simplePos="0" relativeHeight="251660288" behindDoc="1" locked="1" layoutInCell="1" allowOverlap="1" wp14:anchorId="7B1CBB66" wp14:editId="184E4466">
                      <wp:simplePos x="0" y="0"/>
                      <wp:positionH relativeFrom="column">
                        <wp:posOffset>0</wp:posOffset>
                      </wp:positionH>
                      <wp:positionV relativeFrom="paragraph">
                        <wp:posOffset>39189</wp:posOffset>
                      </wp:positionV>
                      <wp:extent cx="6858023" cy="9144000"/>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23" cy="9144000"/>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anchor>
                  </w:drawing>
                </mc:Choice>
                <mc:Fallback>
                  <w:pict>
                    <v:group w14:anchorId="2FA801E7" id="Group 7" o:spid="_x0000_s1026" alt="&quot;&quot;" style="position:absolute;margin-left:0;margin-top:3.1pt;width:540pt;height:10in;z-index:-251656192;mso-width-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&#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">
                        <v:imagedata r:id="rId11" o:title="Decorative"/>
                      </v:shape>
                      <w10:anchorlock/>
                    </v:group>
                  </w:pict>
                </mc:Fallback>
              </mc:AlternateContent>
            </w:r>
          </w:p>
        </w:tc>
        <w:tc>
          <w:tcPr>
            <w:tcW w:w="2158" w:type="dxa"/>
            <w:gridSpan w:val="3"/>
            <w:tcBorders>
              <w:bottom w:val="single" w:sz="18" w:space="0" w:color="476166" w:themeColor="accent1"/>
            </w:tcBorders>
          </w:tcPr>
          <w:p w14:paraId="46FF299B" w14:textId="77777777" w:rsidR="002D2200" w:rsidRDefault="002D2200"/>
        </w:tc>
        <w:tc>
          <w:tcPr>
            <w:tcW w:w="2158" w:type="dxa"/>
            <w:tcBorders>
              <w:bottom w:val="single" w:sz="18" w:space="0" w:color="476166" w:themeColor="accent1"/>
            </w:tcBorders>
          </w:tcPr>
          <w:p w14:paraId="45EC0B48" w14:textId="77777777" w:rsidR="002D2200" w:rsidRDefault="002D2200"/>
        </w:tc>
        <w:tc>
          <w:tcPr>
            <w:tcW w:w="2167" w:type="dxa"/>
            <w:gridSpan w:val="3"/>
            <w:tcBorders>
              <w:bottom w:val="single" w:sz="18" w:space="0" w:color="476166" w:themeColor="accent1"/>
            </w:tcBorders>
          </w:tcPr>
          <w:p w14:paraId="0B79992F" w14:textId="77777777" w:rsidR="002D2200" w:rsidRDefault="002D2200"/>
        </w:tc>
        <w:tc>
          <w:tcPr>
            <w:tcW w:w="2158" w:type="dxa"/>
          </w:tcPr>
          <w:p w14:paraId="52F65340" w14:textId="77777777" w:rsidR="002D2200" w:rsidRDefault="002D2200"/>
        </w:tc>
      </w:tr>
      <w:tr w:rsidR="002D2200" w14:paraId="05FFCEEB" w14:textId="77777777" w:rsidTr="00EB7C2B">
        <w:trPr>
          <w:trHeight w:val="664"/>
        </w:trPr>
        <w:tc>
          <w:tcPr>
            <w:tcW w:w="2158" w:type="dxa"/>
            <w:tcBorders>
              <w:right w:val="single" w:sz="18" w:space="0" w:color="476166" w:themeColor="accent1"/>
            </w:tcBorders>
          </w:tcPr>
          <w:p w14:paraId="33049805"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248C48B" w14:textId="77777777" w:rsidR="002D2200" w:rsidRPr="00E74B29" w:rsidRDefault="006D2735" w:rsidP="00EB7C2B">
            <w:pPr>
              <w:pStyle w:val="Heading4"/>
            </w:pPr>
            <w:sdt>
              <w:sdtPr>
                <w:id w:val="2122175478"/>
                <w:placeholder>
                  <w:docPart w:val="B4D811E142F6482F944013C065C1E888"/>
                </w:placeholder>
                <w:temporary/>
                <w:showingPlcHdr/>
                <w15:appearance w15:val="hidden"/>
              </w:sdtPr>
              <w:sdtEndPr/>
              <w:sdtContent>
                <w:r w:rsidR="00EB7C2B">
                  <w:t>INTRODUCTION</w:t>
                </w:r>
              </w:sdtContent>
            </w:sdt>
          </w:p>
        </w:tc>
        <w:tc>
          <w:tcPr>
            <w:tcW w:w="2158" w:type="dxa"/>
            <w:tcBorders>
              <w:left w:val="single" w:sz="18" w:space="0" w:color="476166" w:themeColor="accent1"/>
            </w:tcBorders>
          </w:tcPr>
          <w:p w14:paraId="4CA8E256" w14:textId="77777777" w:rsidR="002D2200" w:rsidRDefault="002D2200"/>
        </w:tc>
      </w:tr>
      <w:tr w:rsidR="002D2200" w14:paraId="32A34876" w14:textId="77777777" w:rsidTr="00EB7C2B">
        <w:trPr>
          <w:trHeight w:val="311"/>
        </w:trPr>
        <w:tc>
          <w:tcPr>
            <w:tcW w:w="2158" w:type="dxa"/>
          </w:tcPr>
          <w:p w14:paraId="41B1C066" w14:textId="77777777" w:rsidR="002D2200" w:rsidRDefault="002D2200"/>
        </w:tc>
        <w:tc>
          <w:tcPr>
            <w:tcW w:w="2158" w:type="dxa"/>
            <w:gridSpan w:val="3"/>
            <w:tcBorders>
              <w:top w:val="single" w:sz="18" w:space="0" w:color="476166" w:themeColor="accent1"/>
            </w:tcBorders>
          </w:tcPr>
          <w:p w14:paraId="5B2ED747" w14:textId="77777777" w:rsidR="002D2200" w:rsidRDefault="002D2200"/>
        </w:tc>
        <w:tc>
          <w:tcPr>
            <w:tcW w:w="2158" w:type="dxa"/>
            <w:tcBorders>
              <w:top w:val="single" w:sz="18" w:space="0" w:color="476166" w:themeColor="accent1"/>
            </w:tcBorders>
          </w:tcPr>
          <w:p w14:paraId="2F05B0E9" w14:textId="77777777" w:rsidR="002D2200" w:rsidRDefault="002D2200"/>
        </w:tc>
        <w:tc>
          <w:tcPr>
            <w:tcW w:w="2167" w:type="dxa"/>
            <w:gridSpan w:val="3"/>
            <w:tcBorders>
              <w:top w:val="single" w:sz="18" w:space="0" w:color="476166" w:themeColor="accent1"/>
            </w:tcBorders>
          </w:tcPr>
          <w:p w14:paraId="0860A6A0" w14:textId="77777777" w:rsidR="002D2200" w:rsidRDefault="002D2200"/>
        </w:tc>
        <w:tc>
          <w:tcPr>
            <w:tcW w:w="2158" w:type="dxa"/>
          </w:tcPr>
          <w:p w14:paraId="7EE502A4" w14:textId="77777777" w:rsidR="002D2200" w:rsidRDefault="002D2200"/>
        </w:tc>
      </w:tr>
      <w:tr w:rsidR="00E74B29" w14:paraId="76942DFA" w14:textId="77777777" w:rsidTr="00EB7C2B">
        <w:trPr>
          <w:trHeight w:val="576"/>
        </w:trPr>
        <w:tc>
          <w:tcPr>
            <w:tcW w:w="2158" w:type="dxa"/>
          </w:tcPr>
          <w:p w14:paraId="3D1FAC83" w14:textId="77777777" w:rsidR="00E74B29" w:rsidRDefault="00E74B29"/>
        </w:tc>
        <w:tc>
          <w:tcPr>
            <w:tcW w:w="1082" w:type="dxa"/>
            <w:gridSpan w:val="2"/>
            <w:shd w:val="clear" w:color="auto" w:fill="FFFFFF" w:themeFill="background1"/>
          </w:tcPr>
          <w:p w14:paraId="0329E8AC" w14:textId="77777777" w:rsidR="00E74B29" w:rsidRDefault="00E74B29"/>
        </w:tc>
        <w:tc>
          <w:tcPr>
            <w:tcW w:w="4321" w:type="dxa"/>
            <w:gridSpan w:val="3"/>
            <w:shd w:val="clear" w:color="auto" w:fill="FFFFFF" w:themeFill="background1"/>
          </w:tcPr>
          <w:p w14:paraId="79CFC21B" w14:textId="77777777" w:rsidR="00E74B29" w:rsidRDefault="00E74B29" w:rsidP="00E74B29"/>
        </w:tc>
        <w:tc>
          <w:tcPr>
            <w:tcW w:w="1080" w:type="dxa"/>
            <w:gridSpan w:val="2"/>
            <w:shd w:val="clear" w:color="auto" w:fill="FFFFFF" w:themeFill="background1"/>
          </w:tcPr>
          <w:p w14:paraId="32568BC9" w14:textId="77777777" w:rsidR="00E74B29" w:rsidRDefault="00E74B29"/>
        </w:tc>
        <w:tc>
          <w:tcPr>
            <w:tcW w:w="2158" w:type="dxa"/>
          </w:tcPr>
          <w:p w14:paraId="3D3D5FE2" w14:textId="77777777" w:rsidR="00E74B29" w:rsidRDefault="00E74B29"/>
        </w:tc>
      </w:tr>
      <w:tr w:rsidR="000E4641" w14:paraId="425DB379" w14:textId="77777777" w:rsidTr="00EB7C2B">
        <w:trPr>
          <w:trHeight w:val="4447"/>
        </w:trPr>
        <w:tc>
          <w:tcPr>
            <w:tcW w:w="2158" w:type="dxa"/>
            <w:vMerge w:val="restart"/>
          </w:tcPr>
          <w:p w14:paraId="2DB4B799" w14:textId="77777777" w:rsidR="000E4641" w:rsidRDefault="000E4641"/>
        </w:tc>
        <w:tc>
          <w:tcPr>
            <w:tcW w:w="542" w:type="dxa"/>
            <w:vMerge w:val="restart"/>
            <w:tcBorders>
              <w:bottom w:val="single" w:sz="18" w:space="0" w:color="476166" w:themeColor="accent1"/>
            </w:tcBorders>
            <w:shd w:val="clear" w:color="auto" w:fill="FFFFFF" w:themeFill="background1"/>
          </w:tcPr>
          <w:p w14:paraId="08F43217" w14:textId="77777777" w:rsidR="000E4641" w:rsidRDefault="000E4641"/>
        </w:tc>
        <w:tc>
          <w:tcPr>
            <w:tcW w:w="540" w:type="dxa"/>
            <w:shd w:val="clear" w:color="auto" w:fill="FFFFFF" w:themeFill="background1"/>
          </w:tcPr>
          <w:p w14:paraId="1B32571A" w14:textId="77777777" w:rsidR="000E4641" w:rsidRDefault="000E4641"/>
        </w:tc>
        <w:tc>
          <w:tcPr>
            <w:tcW w:w="4321" w:type="dxa"/>
            <w:gridSpan w:val="3"/>
            <w:shd w:val="clear" w:color="auto" w:fill="FFFFFF" w:themeFill="background1"/>
          </w:tcPr>
          <w:p w14:paraId="55717D78" w14:textId="56D226D4" w:rsidR="00640B73" w:rsidRPr="00640B73" w:rsidRDefault="00640B73" w:rsidP="00640B73">
            <w:pPr>
              <w:pStyle w:val="Text"/>
              <w:jc w:val="both"/>
              <w:rPr>
                <w:sz w:val="20"/>
                <w:szCs w:val="20"/>
              </w:rPr>
            </w:pPr>
            <w:r w:rsidRPr="00640B73">
              <w:rPr>
                <w:sz w:val="20"/>
                <w:szCs w:val="20"/>
              </w:rPr>
              <w:t>The objective of this project was to build an automated system that could analyze online articles by extracting key information and determining their overall sentiment. The system performs two main tasks:</w:t>
            </w:r>
          </w:p>
          <w:p w14:paraId="5F68A178" w14:textId="77777777" w:rsidR="00640B73" w:rsidRDefault="00640B73" w:rsidP="00640B73">
            <w:pPr>
              <w:pStyle w:val="Text"/>
              <w:jc w:val="both"/>
              <w:rPr>
                <w:sz w:val="20"/>
                <w:szCs w:val="20"/>
              </w:rPr>
            </w:pPr>
          </w:p>
          <w:p w14:paraId="2C4A2EE0" w14:textId="79E19D9E" w:rsidR="00640B73" w:rsidRPr="00640B73" w:rsidRDefault="00640B73" w:rsidP="00640B73">
            <w:pPr>
              <w:pStyle w:val="Text"/>
              <w:numPr>
                <w:ilvl w:val="0"/>
                <w:numId w:val="3"/>
              </w:numPr>
              <w:jc w:val="both"/>
              <w:rPr>
                <w:sz w:val="20"/>
                <w:szCs w:val="20"/>
              </w:rPr>
            </w:pPr>
            <w:r w:rsidRPr="00640B73">
              <w:rPr>
                <w:sz w:val="20"/>
                <w:szCs w:val="20"/>
              </w:rPr>
              <w:t>Entity Extraction: Identifying and extracting key entities such as people, organizations, locations, and other significant elements within the article. In this case, the focus was primarily on extracting PERSON (individuals) and ORG (organizations) entities.</w:t>
            </w:r>
          </w:p>
          <w:p w14:paraId="34F517A0" w14:textId="77777777" w:rsidR="00640B73" w:rsidRPr="00640B73" w:rsidRDefault="00640B73" w:rsidP="00640B73">
            <w:pPr>
              <w:pStyle w:val="Text"/>
              <w:jc w:val="both"/>
              <w:rPr>
                <w:sz w:val="20"/>
                <w:szCs w:val="20"/>
              </w:rPr>
            </w:pPr>
          </w:p>
          <w:p w14:paraId="39981D35" w14:textId="77777777" w:rsidR="00640B73" w:rsidRPr="00640B73" w:rsidRDefault="00640B73" w:rsidP="00640B73">
            <w:pPr>
              <w:pStyle w:val="Text"/>
              <w:numPr>
                <w:ilvl w:val="0"/>
                <w:numId w:val="3"/>
              </w:numPr>
              <w:jc w:val="both"/>
              <w:rPr>
                <w:sz w:val="20"/>
                <w:szCs w:val="20"/>
              </w:rPr>
            </w:pPr>
            <w:r w:rsidRPr="00640B73">
              <w:rPr>
                <w:sz w:val="20"/>
                <w:szCs w:val="20"/>
              </w:rPr>
              <w:t>Sentiment Analysis: Analyzing the overall sentiment of the article, categorizing it as positive, negative, or neutral. This is done by processing the text and using a sentiment analysis model that outputs a sentiment label along with a confidence score indicating the certainty of the prediction.</w:t>
            </w:r>
          </w:p>
          <w:p w14:paraId="1BA54A0E" w14:textId="77777777" w:rsidR="00640B73" w:rsidRPr="00640B73" w:rsidRDefault="00640B73" w:rsidP="00640B73">
            <w:pPr>
              <w:pStyle w:val="Text"/>
              <w:jc w:val="both"/>
              <w:rPr>
                <w:sz w:val="20"/>
                <w:szCs w:val="20"/>
              </w:rPr>
            </w:pPr>
          </w:p>
          <w:p w14:paraId="35009694" w14:textId="6420BBD1" w:rsidR="000E4641" w:rsidRPr="00640B73" w:rsidRDefault="00640B73" w:rsidP="00640B73">
            <w:pPr>
              <w:pStyle w:val="Text"/>
              <w:jc w:val="both"/>
              <w:rPr>
                <w:sz w:val="20"/>
                <w:szCs w:val="20"/>
              </w:rPr>
            </w:pPr>
            <w:r w:rsidRPr="00640B73">
              <w:rPr>
                <w:sz w:val="20"/>
                <w:szCs w:val="20"/>
              </w:rPr>
              <w:t xml:space="preserve">This solution leverages several modern technologies, including web scraping, Natural Language Processing (NLP), and sentiment analysis. The web scraping part is done using the requests and </w:t>
            </w:r>
            <w:proofErr w:type="spellStart"/>
            <w:r w:rsidRPr="00640B73">
              <w:rPr>
                <w:sz w:val="20"/>
                <w:szCs w:val="20"/>
              </w:rPr>
              <w:t>BeautifulSoup</w:t>
            </w:r>
            <w:proofErr w:type="spellEnd"/>
            <w:r w:rsidRPr="00640B73">
              <w:rPr>
                <w:sz w:val="20"/>
                <w:szCs w:val="20"/>
              </w:rPr>
              <w:t xml:space="preserve"> libraries, while NLP tasks, including entity extraction, are handled by the </w:t>
            </w:r>
            <w:proofErr w:type="spellStart"/>
            <w:r w:rsidRPr="00640B73">
              <w:rPr>
                <w:sz w:val="20"/>
                <w:szCs w:val="20"/>
              </w:rPr>
              <w:t>spaCy</w:t>
            </w:r>
            <w:proofErr w:type="spellEnd"/>
            <w:r w:rsidRPr="00640B73">
              <w:rPr>
                <w:sz w:val="20"/>
                <w:szCs w:val="20"/>
              </w:rPr>
              <w:t xml:space="preserve"> library. Sentiment analysis is performed using a pre-trained model from Hugging Face's transformers library.</w:t>
            </w:r>
          </w:p>
          <w:p w14:paraId="729D8920" w14:textId="77777777" w:rsidR="000E4641" w:rsidRPr="00640B73" w:rsidRDefault="000E4641" w:rsidP="00640B73">
            <w:pPr>
              <w:pStyle w:val="Text"/>
              <w:jc w:val="both"/>
              <w:rPr>
                <w:sz w:val="20"/>
                <w:szCs w:val="20"/>
              </w:rPr>
            </w:pPr>
          </w:p>
        </w:tc>
        <w:tc>
          <w:tcPr>
            <w:tcW w:w="540" w:type="dxa"/>
            <w:shd w:val="clear" w:color="auto" w:fill="FFFFFF" w:themeFill="background1"/>
          </w:tcPr>
          <w:p w14:paraId="20A276E8" w14:textId="77777777" w:rsidR="000E4641" w:rsidRPr="00640B73" w:rsidRDefault="000E4641">
            <w:pPr>
              <w:rPr>
                <w:rFonts w:ascii="Georgia" w:hAnsi="Georgia"/>
                <w:sz w:val="20"/>
                <w:szCs w:val="20"/>
              </w:rPr>
            </w:pPr>
          </w:p>
        </w:tc>
        <w:tc>
          <w:tcPr>
            <w:tcW w:w="540" w:type="dxa"/>
            <w:vMerge w:val="restart"/>
            <w:tcBorders>
              <w:bottom w:val="single" w:sz="18" w:space="0" w:color="476166" w:themeColor="accent1"/>
            </w:tcBorders>
            <w:shd w:val="clear" w:color="auto" w:fill="FFFFFF" w:themeFill="background1"/>
          </w:tcPr>
          <w:p w14:paraId="13B85383" w14:textId="77777777" w:rsidR="000E4641" w:rsidRPr="00640B73" w:rsidRDefault="000E4641">
            <w:pPr>
              <w:rPr>
                <w:rFonts w:ascii="Georgia" w:hAnsi="Georgia"/>
                <w:sz w:val="20"/>
                <w:szCs w:val="20"/>
              </w:rPr>
            </w:pPr>
          </w:p>
        </w:tc>
        <w:tc>
          <w:tcPr>
            <w:tcW w:w="2158" w:type="dxa"/>
            <w:vMerge w:val="restart"/>
          </w:tcPr>
          <w:p w14:paraId="21688908" w14:textId="77777777" w:rsidR="000E4641" w:rsidRDefault="000E4641"/>
        </w:tc>
      </w:tr>
      <w:tr w:rsidR="000E4641" w14:paraId="50E3757F" w14:textId="77777777" w:rsidTr="00EB7C2B">
        <w:trPr>
          <w:trHeight w:val="1008"/>
        </w:trPr>
        <w:tc>
          <w:tcPr>
            <w:tcW w:w="2158" w:type="dxa"/>
            <w:vMerge/>
          </w:tcPr>
          <w:p w14:paraId="1FBB124F" w14:textId="77777777" w:rsidR="000E4641" w:rsidRDefault="000E4641"/>
        </w:tc>
        <w:tc>
          <w:tcPr>
            <w:tcW w:w="542" w:type="dxa"/>
            <w:vMerge/>
            <w:tcBorders>
              <w:bottom w:val="single" w:sz="18" w:space="0" w:color="476166" w:themeColor="accent1"/>
            </w:tcBorders>
          </w:tcPr>
          <w:p w14:paraId="66BA2302" w14:textId="77777777" w:rsidR="000E4641" w:rsidRDefault="000E4641"/>
        </w:tc>
        <w:tc>
          <w:tcPr>
            <w:tcW w:w="5401" w:type="dxa"/>
            <w:gridSpan w:val="5"/>
            <w:vMerge w:val="restart"/>
          </w:tcPr>
          <w:p w14:paraId="0DDDFA6B" w14:textId="4EBDD3EF" w:rsidR="000E4641" w:rsidRPr="00640B73" w:rsidRDefault="000E4641">
            <w:pPr>
              <w:rPr>
                <w:rFonts w:ascii="Georgia" w:hAnsi="Georgia"/>
                <w:sz w:val="20"/>
                <w:szCs w:val="20"/>
              </w:rPr>
            </w:pPr>
          </w:p>
        </w:tc>
        <w:tc>
          <w:tcPr>
            <w:tcW w:w="540" w:type="dxa"/>
            <w:vMerge/>
            <w:tcBorders>
              <w:bottom w:val="single" w:sz="18" w:space="0" w:color="476166" w:themeColor="accent1"/>
            </w:tcBorders>
          </w:tcPr>
          <w:p w14:paraId="17DC838F" w14:textId="77777777" w:rsidR="000E4641" w:rsidRPr="00E74B29" w:rsidRDefault="000E4641">
            <w:pPr>
              <w:rPr>
                <w:rFonts w:ascii="Georgia" w:hAnsi="Georgia"/>
                <w:sz w:val="28"/>
                <w:szCs w:val="28"/>
              </w:rPr>
            </w:pPr>
          </w:p>
        </w:tc>
        <w:tc>
          <w:tcPr>
            <w:tcW w:w="2158" w:type="dxa"/>
            <w:vMerge/>
          </w:tcPr>
          <w:p w14:paraId="01AFD0A2" w14:textId="77777777" w:rsidR="000E4641" w:rsidRDefault="000E4641"/>
        </w:tc>
      </w:tr>
      <w:tr w:rsidR="000E4641" w14:paraId="78B3CFAE" w14:textId="77777777" w:rsidTr="00EB7C2B">
        <w:trPr>
          <w:trHeight w:val="1728"/>
        </w:trPr>
        <w:tc>
          <w:tcPr>
            <w:tcW w:w="2158" w:type="dxa"/>
            <w:vMerge w:val="restart"/>
          </w:tcPr>
          <w:p w14:paraId="411F6E25" w14:textId="77777777" w:rsidR="000E4641" w:rsidRDefault="000E4641"/>
        </w:tc>
        <w:tc>
          <w:tcPr>
            <w:tcW w:w="542" w:type="dxa"/>
            <w:tcBorders>
              <w:top w:val="single" w:sz="18" w:space="0" w:color="476166" w:themeColor="accent1"/>
            </w:tcBorders>
          </w:tcPr>
          <w:p w14:paraId="6DD14639" w14:textId="77777777" w:rsidR="000E4641" w:rsidRDefault="000E4641" w:rsidP="00E74B29">
            <w:pPr>
              <w:jc w:val="center"/>
            </w:pPr>
          </w:p>
        </w:tc>
        <w:tc>
          <w:tcPr>
            <w:tcW w:w="5401" w:type="dxa"/>
            <w:gridSpan w:val="5"/>
            <w:vMerge/>
          </w:tcPr>
          <w:p w14:paraId="107FEF2C" w14:textId="77777777" w:rsidR="000E4641" w:rsidRDefault="000E4641" w:rsidP="00E74B29">
            <w:pPr>
              <w:jc w:val="center"/>
            </w:pPr>
          </w:p>
        </w:tc>
        <w:tc>
          <w:tcPr>
            <w:tcW w:w="540" w:type="dxa"/>
            <w:tcBorders>
              <w:top w:val="single" w:sz="18" w:space="0" w:color="476166" w:themeColor="accent1"/>
            </w:tcBorders>
          </w:tcPr>
          <w:p w14:paraId="17072535" w14:textId="77777777" w:rsidR="000E4641" w:rsidRDefault="000E4641" w:rsidP="00E74B29">
            <w:pPr>
              <w:jc w:val="center"/>
            </w:pPr>
          </w:p>
        </w:tc>
        <w:tc>
          <w:tcPr>
            <w:tcW w:w="2158" w:type="dxa"/>
            <w:vMerge w:val="restart"/>
          </w:tcPr>
          <w:p w14:paraId="082B1AE7" w14:textId="77777777" w:rsidR="000E4641" w:rsidRDefault="000E4641"/>
        </w:tc>
      </w:tr>
      <w:tr w:rsidR="000E4641" w14:paraId="6A28F52D" w14:textId="77777777" w:rsidTr="00EB7C2B">
        <w:trPr>
          <w:trHeight w:val="1728"/>
        </w:trPr>
        <w:tc>
          <w:tcPr>
            <w:tcW w:w="2158" w:type="dxa"/>
            <w:vMerge/>
          </w:tcPr>
          <w:p w14:paraId="25333628" w14:textId="77777777" w:rsidR="000E4641" w:rsidRDefault="000E4641"/>
        </w:tc>
        <w:tc>
          <w:tcPr>
            <w:tcW w:w="542" w:type="dxa"/>
          </w:tcPr>
          <w:p w14:paraId="38B15E65" w14:textId="77777777" w:rsidR="000E4641" w:rsidRDefault="000E4641" w:rsidP="00E74B29">
            <w:pPr>
              <w:jc w:val="center"/>
            </w:pPr>
          </w:p>
        </w:tc>
        <w:tc>
          <w:tcPr>
            <w:tcW w:w="5401" w:type="dxa"/>
            <w:gridSpan w:val="5"/>
            <w:vMerge/>
          </w:tcPr>
          <w:p w14:paraId="077F1592" w14:textId="77777777" w:rsidR="000E4641" w:rsidRDefault="000E4641" w:rsidP="00E74B29">
            <w:pPr>
              <w:jc w:val="center"/>
            </w:pPr>
          </w:p>
        </w:tc>
        <w:tc>
          <w:tcPr>
            <w:tcW w:w="540" w:type="dxa"/>
          </w:tcPr>
          <w:p w14:paraId="316B4374" w14:textId="77777777" w:rsidR="000E4641" w:rsidRDefault="000E4641" w:rsidP="00E74B29">
            <w:pPr>
              <w:jc w:val="center"/>
            </w:pPr>
          </w:p>
        </w:tc>
        <w:tc>
          <w:tcPr>
            <w:tcW w:w="2158" w:type="dxa"/>
            <w:vMerge/>
          </w:tcPr>
          <w:p w14:paraId="7B078291" w14:textId="77777777" w:rsidR="000E4641" w:rsidRDefault="000E4641"/>
        </w:tc>
      </w:tr>
    </w:tbl>
    <w:p w14:paraId="4052ACF8" w14:textId="77777777" w:rsidR="002D2200" w:rsidRDefault="002D2200"/>
    <w:p w14:paraId="3EC275F8" w14:textId="77777777" w:rsidR="00E74B29" w:rsidRDefault="00E74B29"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1079"/>
        <w:gridCol w:w="1079"/>
        <w:gridCol w:w="2158"/>
        <w:gridCol w:w="719"/>
        <w:gridCol w:w="719"/>
        <w:gridCol w:w="720"/>
        <w:gridCol w:w="2158"/>
        <w:gridCol w:w="1079"/>
        <w:gridCol w:w="1079"/>
      </w:tblGrid>
      <w:tr w:rsidR="0048120C" w14:paraId="4E2CA1C9" w14:textId="77777777" w:rsidTr="00EB7C2B">
        <w:trPr>
          <w:trHeight w:val="2537"/>
        </w:trPr>
        <w:tc>
          <w:tcPr>
            <w:tcW w:w="2158" w:type="dxa"/>
            <w:gridSpan w:val="2"/>
          </w:tcPr>
          <w:p w14:paraId="453476B2" w14:textId="6E988B97" w:rsidR="0048120C" w:rsidRDefault="006D2735">
            <w:r w:rsidRPr="004909D9">
              <w:rPr>
                <w:noProof/>
                <w:lang w:val="en-AU" w:eastAsia="en-AU"/>
              </w:rPr>
              <w:drawing>
                <wp:anchor distT="0" distB="0" distL="114300" distR="114300" simplePos="0" relativeHeight="251666432" behindDoc="1" locked="1" layoutInCell="1" allowOverlap="1" wp14:anchorId="6D302573" wp14:editId="6B19A7E2">
                  <wp:simplePos x="0" y="0"/>
                  <wp:positionH relativeFrom="margin">
                    <wp:posOffset>0</wp:posOffset>
                  </wp:positionH>
                  <wp:positionV relativeFrom="paragraph">
                    <wp:posOffset>2540</wp:posOffset>
                  </wp:positionV>
                  <wp:extent cx="6858000" cy="1947672"/>
                  <wp:effectExtent l="0" t="0" r="0" b="0"/>
                  <wp:wrapNone/>
                  <wp:docPr id="5" name="Picture 5"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1947672"/>
                          </a:xfrm>
                          <a:prstGeom prst="rect">
                            <a:avLst/>
                          </a:prstGeom>
                        </pic:spPr>
                      </pic:pic>
                    </a:graphicData>
                  </a:graphic>
                  <wp14:sizeRelH relativeFrom="page">
                    <wp14:pctWidth>0</wp14:pctWidth>
                  </wp14:sizeRelH>
                  <wp14:sizeRelV relativeFrom="page">
                    <wp14:pctHeight>0</wp14:pctHeight>
                  </wp14:sizeRelV>
                </wp:anchor>
              </w:drawing>
            </w:r>
          </w:p>
        </w:tc>
        <w:tc>
          <w:tcPr>
            <w:tcW w:w="2158" w:type="dxa"/>
            <w:tcBorders>
              <w:bottom w:val="single" w:sz="18" w:space="0" w:color="476166" w:themeColor="accent1"/>
            </w:tcBorders>
          </w:tcPr>
          <w:p w14:paraId="08BA6F12" w14:textId="77777777" w:rsidR="0048120C" w:rsidRDefault="0048120C"/>
        </w:tc>
        <w:tc>
          <w:tcPr>
            <w:tcW w:w="2158" w:type="dxa"/>
            <w:gridSpan w:val="3"/>
            <w:tcBorders>
              <w:bottom w:val="single" w:sz="18" w:space="0" w:color="476166" w:themeColor="accent1"/>
            </w:tcBorders>
          </w:tcPr>
          <w:p w14:paraId="7343C84C" w14:textId="77777777" w:rsidR="0048120C" w:rsidRDefault="0048120C"/>
        </w:tc>
        <w:tc>
          <w:tcPr>
            <w:tcW w:w="2158" w:type="dxa"/>
            <w:tcBorders>
              <w:bottom w:val="single" w:sz="18" w:space="0" w:color="476166" w:themeColor="accent1"/>
            </w:tcBorders>
          </w:tcPr>
          <w:p w14:paraId="0A6805BF" w14:textId="77777777" w:rsidR="0048120C" w:rsidRDefault="0048120C"/>
        </w:tc>
        <w:tc>
          <w:tcPr>
            <w:tcW w:w="2158" w:type="dxa"/>
            <w:gridSpan w:val="2"/>
          </w:tcPr>
          <w:p w14:paraId="53B126DC" w14:textId="77777777" w:rsidR="0048120C" w:rsidRDefault="0048120C"/>
        </w:tc>
      </w:tr>
      <w:tr w:rsidR="0048120C" w14:paraId="3BE0E8DC" w14:textId="77777777" w:rsidTr="00EB7C2B">
        <w:trPr>
          <w:trHeight w:val="800"/>
        </w:trPr>
        <w:tc>
          <w:tcPr>
            <w:tcW w:w="2158" w:type="dxa"/>
            <w:gridSpan w:val="2"/>
            <w:tcBorders>
              <w:right w:val="single" w:sz="18" w:space="0" w:color="476166" w:themeColor="accent1"/>
            </w:tcBorders>
          </w:tcPr>
          <w:p w14:paraId="21476A06"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4BBB1F07" w14:textId="4EEFE365" w:rsidR="0048120C" w:rsidRDefault="00640B73" w:rsidP="00EB7C2B">
            <w:pPr>
              <w:pStyle w:val="Heading4"/>
            </w:pPr>
            <w:r>
              <w:t>APPROACH</w:t>
            </w:r>
          </w:p>
        </w:tc>
        <w:tc>
          <w:tcPr>
            <w:tcW w:w="2158" w:type="dxa"/>
            <w:gridSpan w:val="2"/>
            <w:tcBorders>
              <w:left w:val="single" w:sz="18" w:space="0" w:color="476166" w:themeColor="accent1"/>
            </w:tcBorders>
          </w:tcPr>
          <w:p w14:paraId="64A227E2" w14:textId="77777777" w:rsidR="0048120C" w:rsidRDefault="0048120C"/>
        </w:tc>
      </w:tr>
      <w:tr w:rsidR="0048120C" w14:paraId="1A0FB807" w14:textId="77777777" w:rsidTr="00EB7C2B">
        <w:tc>
          <w:tcPr>
            <w:tcW w:w="2158" w:type="dxa"/>
            <w:gridSpan w:val="2"/>
          </w:tcPr>
          <w:p w14:paraId="3E521F02" w14:textId="77777777" w:rsidR="0048120C" w:rsidRDefault="0048120C"/>
        </w:tc>
        <w:tc>
          <w:tcPr>
            <w:tcW w:w="2158" w:type="dxa"/>
            <w:tcBorders>
              <w:top w:val="single" w:sz="18" w:space="0" w:color="476166" w:themeColor="accent1"/>
            </w:tcBorders>
          </w:tcPr>
          <w:p w14:paraId="6F7C5675" w14:textId="77777777" w:rsidR="0048120C" w:rsidRDefault="0048120C"/>
        </w:tc>
        <w:tc>
          <w:tcPr>
            <w:tcW w:w="2158" w:type="dxa"/>
            <w:gridSpan w:val="3"/>
            <w:tcBorders>
              <w:top w:val="single" w:sz="18" w:space="0" w:color="476166" w:themeColor="accent1"/>
            </w:tcBorders>
          </w:tcPr>
          <w:p w14:paraId="100DB254" w14:textId="77777777" w:rsidR="0048120C" w:rsidRDefault="0048120C"/>
        </w:tc>
        <w:tc>
          <w:tcPr>
            <w:tcW w:w="2158" w:type="dxa"/>
            <w:tcBorders>
              <w:top w:val="single" w:sz="18" w:space="0" w:color="476166" w:themeColor="accent1"/>
            </w:tcBorders>
          </w:tcPr>
          <w:p w14:paraId="787F02AD" w14:textId="77777777" w:rsidR="0048120C" w:rsidRDefault="0048120C"/>
        </w:tc>
        <w:tc>
          <w:tcPr>
            <w:tcW w:w="2158" w:type="dxa"/>
            <w:gridSpan w:val="2"/>
          </w:tcPr>
          <w:p w14:paraId="3B968F99" w14:textId="77777777" w:rsidR="0048120C" w:rsidRDefault="0048120C"/>
        </w:tc>
      </w:tr>
      <w:tr w:rsidR="0048120C" w14:paraId="7275B904" w14:textId="77777777" w:rsidTr="00EB7C2B">
        <w:trPr>
          <w:trHeight w:val="4546"/>
        </w:trPr>
        <w:tc>
          <w:tcPr>
            <w:tcW w:w="1079" w:type="dxa"/>
          </w:tcPr>
          <w:p w14:paraId="6813970B" w14:textId="77777777" w:rsidR="0048120C" w:rsidRPr="006D2735" w:rsidRDefault="0048120C"/>
        </w:tc>
        <w:tc>
          <w:tcPr>
            <w:tcW w:w="8632" w:type="dxa"/>
            <w:gridSpan w:val="7"/>
            <w:tcBorders>
              <w:top w:val="single" w:sz="18" w:space="0" w:color="476166" w:themeColor="accent1"/>
              <w:bottom w:val="single" w:sz="18" w:space="0" w:color="476166" w:themeColor="accent1"/>
            </w:tcBorders>
          </w:tcPr>
          <w:p w14:paraId="3C6DD833" w14:textId="40BB64B2" w:rsidR="006D2735" w:rsidRPr="006D2735" w:rsidRDefault="006D2735" w:rsidP="006D2735">
            <w:pPr>
              <w:pStyle w:val="NormalWeb"/>
              <w:rPr>
                <w:rFonts w:asciiTheme="minorHAnsi" w:hAnsiTheme="minorHAnsi"/>
              </w:rPr>
            </w:pPr>
            <w:r w:rsidRPr="006D2735">
              <w:rPr>
                <w:rFonts w:asciiTheme="minorHAnsi" w:hAnsiTheme="minorHAnsi"/>
              </w:rPr>
              <w:t>To achieve the desired functionality, I followed a systematic approach that included four main steps:</w:t>
            </w:r>
          </w:p>
          <w:p w14:paraId="5D0BF64A" w14:textId="6D622E28" w:rsidR="006D2735" w:rsidRPr="006D2735" w:rsidRDefault="006D2735" w:rsidP="006D2735">
            <w:pPr>
              <w:pStyle w:val="NormalWeb"/>
              <w:numPr>
                <w:ilvl w:val="0"/>
                <w:numId w:val="4"/>
              </w:numPr>
              <w:rPr>
                <w:rFonts w:asciiTheme="minorHAnsi" w:hAnsiTheme="minorHAnsi"/>
              </w:rPr>
            </w:pPr>
            <w:r w:rsidRPr="006D2735">
              <w:rPr>
                <w:rStyle w:val="Strong"/>
                <w:rFonts w:asciiTheme="minorHAnsi" w:hAnsiTheme="minorHAnsi"/>
              </w:rPr>
              <w:t>Web Scraping</w:t>
            </w:r>
            <w:r w:rsidRPr="006D2735">
              <w:rPr>
                <w:rFonts w:asciiTheme="minorHAnsi" w:hAnsiTheme="minorHAnsi"/>
              </w:rPr>
              <w:t xml:space="preserve">: The first part of the solution involved fetching the article content from a given URL. Using Python's </w:t>
            </w:r>
            <w:r w:rsidRPr="006D2735">
              <w:rPr>
                <w:rStyle w:val="HTMLCode"/>
                <w:rFonts w:asciiTheme="minorHAnsi" w:hAnsiTheme="minorHAnsi"/>
              </w:rPr>
              <w:t>requests</w:t>
            </w:r>
            <w:r w:rsidRPr="006D2735">
              <w:rPr>
                <w:rFonts w:asciiTheme="minorHAnsi" w:hAnsiTheme="minorHAnsi"/>
              </w:rPr>
              <w:t xml:space="preserve"> library, I sent HTTP requests to the URL to fetch the HTML content of the article. Once the content was retrieved, I used </w:t>
            </w:r>
            <w:proofErr w:type="spellStart"/>
            <w:r w:rsidRPr="006D2735">
              <w:rPr>
                <w:rStyle w:val="HTMLCode"/>
                <w:rFonts w:asciiTheme="minorHAnsi" w:hAnsiTheme="minorHAnsi"/>
              </w:rPr>
              <w:t>BeautifulSoup</w:t>
            </w:r>
            <w:proofErr w:type="spellEnd"/>
            <w:r w:rsidRPr="006D2735">
              <w:rPr>
                <w:rFonts w:asciiTheme="minorHAnsi" w:hAnsiTheme="minorHAnsi"/>
              </w:rPr>
              <w:t xml:space="preserve"> to parse the HTML and extract the relevant article body. I focused on locating the article within either the </w:t>
            </w:r>
            <w:r w:rsidRPr="006D2735">
              <w:rPr>
                <w:rStyle w:val="HTMLCode"/>
                <w:rFonts w:asciiTheme="minorHAnsi" w:hAnsiTheme="minorHAnsi"/>
              </w:rPr>
              <w:t>&lt;article&gt;</w:t>
            </w:r>
            <w:r w:rsidRPr="006D2735">
              <w:rPr>
                <w:rFonts w:asciiTheme="minorHAnsi" w:hAnsiTheme="minorHAnsi"/>
              </w:rPr>
              <w:t xml:space="preserve"> or </w:t>
            </w:r>
            <w:r w:rsidRPr="006D2735">
              <w:rPr>
                <w:rStyle w:val="HTMLCode"/>
                <w:rFonts w:asciiTheme="minorHAnsi" w:hAnsiTheme="minorHAnsi"/>
              </w:rPr>
              <w:t>&lt;body&gt;</w:t>
            </w:r>
            <w:r w:rsidRPr="006D2735">
              <w:rPr>
                <w:rFonts w:asciiTheme="minorHAnsi" w:hAnsiTheme="minorHAnsi"/>
              </w:rPr>
              <w:t xml:space="preserve"> tags, depending on the structure of the website. This allowed me to get the core textual content that was ready for further analysis.</w:t>
            </w:r>
          </w:p>
          <w:p w14:paraId="6A91932A" w14:textId="216DFF6D" w:rsidR="006D2735" w:rsidRDefault="006D2735" w:rsidP="006D2735">
            <w:pPr>
              <w:pStyle w:val="NormalWeb"/>
              <w:numPr>
                <w:ilvl w:val="0"/>
                <w:numId w:val="4"/>
              </w:numPr>
              <w:rPr>
                <w:rFonts w:asciiTheme="minorHAnsi" w:hAnsiTheme="minorHAnsi"/>
              </w:rPr>
            </w:pPr>
            <w:r w:rsidRPr="006D2735">
              <w:rPr>
                <w:rFonts w:asciiTheme="minorHAnsi" w:hAnsiTheme="minorHAnsi"/>
                <w:b/>
                <w:bCs/>
              </w:rPr>
              <w:t>Entity Extraction</w:t>
            </w:r>
            <w:r w:rsidRPr="006D2735">
              <w:rPr>
                <w:rFonts w:asciiTheme="minorHAnsi" w:hAnsiTheme="minorHAnsi"/>
              </w:rPr>
              <w:t xml:space="preserve">: After scraping the article content, I processed the extracted text using </w:t>
            </w:r>
            <w:proofErr w:type="spellStart"/>
            <w:r w:rsidRPr="006D2735">
              <w:rPr>
                <w:rFonts w:asciiTheme="minorHAnsi" w:hAnsiTheme="minorHAnsi"/>
              </w:rPr>
              <w:t>spaCy</w:t>
            </w:r>
            <w:proofErr w:type="spellEnd"/>
            <w:r w:rsidRPr="006D2735">
              <w:rPr>
                <w:rFonts w:asciiTheme="minorHAnsi" w:hAnsiTheme="minorHAnsi"/>
              </w:rPr>
              <w:t xml:space="preserve">, a popular NLP library. I used the pre-trained </w:t>
            </w:r>
            <w:proofErr w:type="spellStart"/>
            <w:r w:rsidRPr="006D2735">
              <w:rPr>
                <w:rFonts w:asciiTheme="minorHAnsi" w:hAnsiTheme="minorHAnsi"/>
              </w:rPr>
              <w:t>en_core_web_sm</w:t>
            </w:r>
            <w:proofErr w:type="spellEnd"/>
            <w:r w:rsidRPr="006D2735">
              <w:rPr>
                <w:rFonts w:asciiTheme="minorHAnsi" w:hAnsiTheme="minorHAnsi"/>
              </w:rPr>
              <w:t xml:space="preserve"> model, which is specifically designed for general-purpose English text analysis. Once the text was processed, </w:t>
            </w:r>
            <w:proofErr w:type="spellStart"/>
            <w:r w:rsidRPr="006D2735">
              <w:rPr>
                <w:rFonts w:asciiTheme="minorHAnsi" w:hAnsiTheme="minorHAnsi"/>
              </w:rPr>
              <w:t>spaCy</w:t>
            </w:r>
            <w:proofErr w:type="spellEnd"/>
            <w:r w:rsidRPr="006D2735">
              <w:rPr>
                <w:rFonts w:asciiTheme="minorHAnsi" w:hAnsiTheme="minorHAnsi"/>
              </w:rPr>
              <w:t xml:space="preserve"> automatically identified named entities such as persons, organizations, locations, and other proper nouns. For this particular project, I focused on extracting PERSON and ORG entities, which are the most relevant for identifying key people and organizations mentioned in the article. The extracted entities were stored as pairs of entity name and type (e.g., "Elon Musk" - PERSON).</w:t>
            </w:r>
          </w:p>
          <w:p w14:paraId="13ECB01F" w14:textId="1B95E0C4" w:rsidR="006D2735" w:rsidRDefault="006D2735" w:rsidP="006D2735">
            <w:pPr>
              <w:pStyle w:val="NormalWeb"/>
              <w:numPr>
                <w:ilvl w:val="0"/>
                <w:numId w:val="4"/>
              </w:numPr>
              <w:rPr>
                <w:rFonts w:asciiTheme="minorHAnsi" w:hAnsiTheme="minorHAnsi"/>
              </w:rPr>
            </w:pPr>
            <w:r w:rsidRPr="006D2735">
              <w:rPr>
                <w:rFonts w:asciiTheme="minorHAnsi" w:hAnsiTheme="minorHAnsi"/>
                <w:b/>
                <w:bCs/>
              </w:rPr>
              <w:t>Sentiment Analysis:</w:t>
            </w:r>
            <w:r w:rsidRPr="006D2735">
              <w:rPr>
                <w:rFonts w:asciiTheme="minorHAnsi" w:hAnsiTheme="minorHAnsi"/>
              </w:rPr>
              <w:t xml:space="preserve"> The next step was to analyze the sentiment of the article. I used the pre-trained sentiment analysis model from Hugging Face, specifically the distilbert-base-uncased-finetuned-sst-2-english model, which is fine-tuned for sentiment classification tasks. This model classifies the sentiment of the article into three categories: positive, negative, and neutral. To handle potential issues with long text (since many articles exceed the token limit of 512 characters), I truncated the article to 512 characters before passing it to the model for analysis. The sentiment analysis result includes both the predicted sentiment label and a confidence score, which indicates how confident the model is in its classification.</w:t>
            </w:r>
          </w:p>
          <w:p w14:paraId="5FDC6EB5" w14:textId="17EEDEB2" w:rsidR="006D2735" w:rsidRPr="006D2735" w:rsidRDefault="006D2735" w:rsidP="006D2735">
            <w:pPr>
              <w:pStyle w:val="NormalWeb"/>
              <w:numPr>
                <w:ilvl w:val="0"/>
                <w:numId w:val="4"/>
              </w:numPr>
              <w:rPr>
                <w:rFonts w:asciiTheme="minorHAnsi" w:hAnsiTheme="minorHAnsi"/>
              </w:rPr>
            </w:pPr>
            <w:r w:rsidRPr="006D2735">
              <w:rPr>
                <w:rFonts w:asciiTheme="minorHAnsi" w:hAnsiTheme="minorHAnsi"/>
                <w:b/>
                <w:bCs/>
              </w:rPr>
              <w:t>Database Storage:</w:t>
            </w:r>
            <w:r w:rsidRPr="006D2735">
              <w:rPr>
                <w:rFonts w:asciiTheme="minorHAnsi" w:hAnsiTheme="minorHAnsi"/>
              </w:rPr>
              <w:t xml:space="preserve"> Once the article’s entities and sentiment were extracted, the final step was to store this information in a database for future reference. I used SQLite, a lightweight database system, to create a table that stores each article's URL, content, extracted entities, and sentiment. This not only allows easy access to the processed data but also helps track multiple articles for further analysis and comparison.</w:t>
            </w:r>
          </w:p>
          <w:p w14:paraId="065AD7B9" w14:textId="777E3B71" w:rsidR="0048120C" w:rsidRPr="006D2735" w:rsidRDefault="0048120C" w:rsidP="000E4641">
            <w:pPr>
              <w:pStyle w:val="Text"/>
            </w:pPr>
          </w:p>
        </w:tc>
        <w:tc>
          <w:tcPr>
            <w:tcW w:w="1079" w:type="dxa"/>
          </w:tcPr>
          <w:p w14:paraId="6612989D" w14:textId="77777777" w:rsidR="0048120C" w:rsidRDefault="0048120C"/>
        </w:tc>
      </w:tr>
      <w:tr w:rsidR="0048120C" w14:paraId="57B72C75" w14:textId="77777777" w:rsidTr="00EB7C2B">
        <w:trPr>
          <w:trHeight w:val="730"/>
        </w:trPr>
        <w:tc>
          <w:tcPr>
            <w:tcW w:w="1079" w:type="dxa"/>
          </w:tcPr>
          <w:p w14:paraId="2947C391" w14:textId="77777777" w:rsidR="0048120C" w:rsidRDefault="0048120C"/>
        </w:tc>
        <w:tc>
          <w:tcPr>
            <w:tcW w:w="3956" w:type="dxa"/>
            <w:gridSpan w:val="3"/>
            <w:tcBorders>
              <w:top w:val="single" w:sz="18" w:space="0" w:color="476166" w:themeColor="accent1"/>
            </w:tcBorders>
          </w:tcPr>
          <w:p w14:paraId="412667EB" w14:textId="5899C35F" w:rsidR="0048120C" w:rsidRDefault="0048120C" w:rsidP="0048120C">
            <w:pPr>
              <w:pStyle w:val="Heading5"/>
            </w:pPr>
          </w:p>
          <w:p w14:paraId="796D7ED4" w14:textId="77777777" w:rsidR="0048120C" w:rsidRPr="0048120C" w:rsidRDefault="0048120C" w:rsidP="0048120C"/>
        </w:tc>
        <w:tc>
          <w:tcPr>
            <w:tcW w:w="719" w:type="dxa"/>
            <w:tcBorders>
              <w:top w:val="single" w:sz="18" w:space="0" w:color="476166" w:themeColor="accent1"/>
            </w:tcBorders>
          </w:tcPr>
          <w:p w14:paraId="78A790C2" w14:textId="77777777" w:rsidR="0048120C" w:rsidRDefault="0048120C"/>
        </w:tc>
        <w:tc>
          <w:tcPr>
            <w:tcW w:w="3957" w:type="dxa"/>
            <w:gridSpan w:val="3"/>
            <w:tcBorders>
              <w:top w:val="single" w:sz="18" w:space="0" w:color="476166" w:themeColor="accent1"/>
            </w:tcBorders>
          </w:tcPr>
          <w:p w14:paraId="4F696B85" w14:textId="77777777" w:rsidR="0048120C" w:rsidRDefault="0048120C"/>
        </w:tc>
        <w:tc>
          <w:tcPr>
            <w:tcW w:w="1079" w:type="dxa"/>
          </w:tcPr>
          <w:p w14:paraId="1A4EAFB3" w14:textId="77777777" w:rsidR="0048120C" w:rsidRDefault="0048120C"/>
        </w:tc>
      </w:tr>
    </w:tbl>
    <w:p w14:paraId="24D4D968" w14:textId="77777777" w:rsidR="0048120C" w:rsidRDefault="0048120C"/>
    <w:p w14:paraId="254842C0" w14:textId="77777777" w:rsidR="006D2735" w:rsidRPr="006D2735" w:rsidRDefault="006D2735" w:rsidP="006D2735">
      <w:pPr>
        <w:jc w:val="center"/>
        <w:rPr>
          <w:b/>
          <w:bCs/>
          <w:sz w:val="36"/>
          <w:szCs w:val="36"/>
        </w:rPr>
      </w:pPr>
      <w:r w:rsidRPr="006D2735">
        <w:rPr>
          <w:b/>
          <w:bCs/>
          <w:sz w:val="36"/>
          <w:szCs w:val="36"/>
        </w:rPr>
        <w:t>Challenges Faced</w:t>
      </w:r>
    </w:p>
    <w:p w14:paraId="603598EA" w14:textId="77777777" w:rsidR="006D2735" w:rsidRDefault="006D2735" w:rsidP="006D2735"/>
    <w:p w14:paraId="033828B2" w14:textId="77777777" w:rsidR="006D2735" w:rsidRDefault="006D2735" w:rsidP="006D2735">
      <w:pPr>
        <w:jc w:val="both"/>
      </w:pPr>
      <w:r>
        <w:t>During the development of this project, I encountered several challenges that tested my problem-solving skills and understanding of the various technologies involved:</w:t>
      </w:r>
    </w:p>
    <w:p w14:paraId="1C7DE66B" w14:textId="77777777" w:rsidR="006D2735" w:rsidRDefault="006D2735" w:rsidP="006D2735">
      <w:pPr>
        <w:jc w:val="both"/>
      </w:pPr>
    </w:p>
    <w:p w14:paraId="24FD61BB" w14:textId="77777777" w:rsidR="006D2735" w:rsidRDefault="006D2735" w:rsidP="006D2735">
      <w:pPr>
        <w:pStyle w:val="ListParagraph"/>
        <w:numPr>
          <w:ilvl w:val="0"/>
          <w:numId w:val="5"/>
        </w:numPr>
        <w:jc w:val="both"/>
      </w:pPr>
      <w:r w:rsidRPr="006D2735">
        <w:rPr>
          <w:b/>
          <w:bCs/>
        </w:rPr>
        <w:t>Scraping Dynamic Content:</w:t>
      </w:r>
      <w:r>
        <w:t xml:space="preserve"> Some websites load their content dynamically using JavaScript. This posed a challenge since </w:t>
      </w:r>
      <w:proofErr w:type="spellStart"/>
      <w:r>
        <w:t>BeautifulSoup</w:t>
      </w:r>
      <w:proofErr w:type="spellEnd"/>
      <w:r>
        <w:t xml:space="preserve"> and requests only work with static HTML content. As a result, I had to focus on scraping parts of the page that were less likely to be dynamically generated, such as &lt;article&gt; and &lt;body&gt; sections. While this worked for most articles, some websites required more complex solutions, such as using headless browsers (e.g., Selenium), to scrape content that was rendered dynamically.</w:t>
      </w:r>
    </w:p>
    <w:p w14:paraId="279AF8A9" w14:textId="77777777" w:rsidR="006D2735" w:rsidRDefault="006D2735" w:rsidP="006D2735">
      <w:pPr>
        <w:jc w:val="both"/>
      </w:pPr>
    </w:p>
    <w:p w14:paraId="7F4227EF" w14:textId="77777777" w:rsidR="006D2735" w:rsidRDefault="006D2735" w:rsidP="006D2735">
      <w:pPr>
        <w:pStyle w:val="ListParagraph"/>
        <w:numPr>
          <w:ilvl w:val="0"/>
          <w:numId w:val="5"/>
        </w:numPr>
        <w:jc w:val="both"/>
      </w:pPr>
      <w:r w:rsidRPr="006D2735">
        <w:rPr>
          <w:b/>
          <w:bCs/>
        </w:rPr>
        <w:t>Entity Extraction Accuracy:</w:t>
      </w:r>
      <w:r>
        <w:t xml:space="preserve"> Although </w:t>
      </w:r>
      <w:proofErr w:type="spellStart"/>
      <w:r>
        <w:t>spaCy</w:t>
      </w:r>
      <w:proofErr w:type="spellEnd"/>
      <w:r>
        <w:t xml:space="preserve"> provides excellent performance for entity extraction, I found that it struggled with recognizing certain entities, especially </w:t>
      </w:r>
      <w:proofErr w:type="gramStart"/>
      <w:r>
        <w:t>less</w:t>
      </w:r>
      <w:proofErr w:type="gramEnd"/>
      <w:r>
        <w:t xml:space="preserve"> common ones or those that are presented in less conventional ways. For example, if an article mentions an organization by a nickname or a less formal name, the model might miss it. Moreover, </w:t>
      </w:r>
      <w:proofErr w:type="spellStart"/>
      <w:r>
        <w:t>spaCy</w:t>
      </w:r>
      <w:proofErr w:type="spellEnd"/>
      <w:r>
        <w:t xml:space="preserve"> often did not capture entities that were mentioned indirectly or contextually, such as “the CEO of Tesla” instead of “Elon Musk.” This meant that some important entities might have been overlooked.</w:t>
      </w:r>
    </w:p>
    <w:p w14:paraId="2802F309" w14:textId="77777777" w:rsidR="006D2735" w:rsidRDefault="006D2735" w:rsidP="006D2735">
      <w:pPr>
        <w:jc w:val="both"/>
      </w:pPr>
    </w:p>
    <w:p w14:paraId="143279D0" w14:textId="77777777" w:rsidR="006D2735" w:rsidRDefault="006D2735" w:rsidP="006D2735">
      <w:pPr>
        <w:pStyle w:val="ListParagraph"/>
        <w:numPr>
          <w:ilvl w:val="0"/>
          <w:numId w:val="5"/>
        </w:numPr>
        <w:jc w:val="both"/>
      </w:pPr>
      <w:r w:rsidRPr="006D2735">
        <w:rPr>
          <w:b/>
          <w:bCs/>
        </w:rPr>
        <w:t>Sentiment Analysis Limitations:</w:t>
      </w:r>
      <w:r>
        <w:t xml:space="preserve"> The sentiment analysis model from Hugging Face worked well for straightforward articles, but it had difficulty with articles that contained mixed sentiments. For example, an article that praises a company but also points out its flaws could be categorized as overly negative because the model might only pick up on the critical tone. Additionally, the truncation of text to fit within the 512-token limit sometimes resulted in incomplete sentiment analysis, especially for longer articles where important context might have been lost.</w:t>
      </w:r>
    </w:p>
    <w:p w14:paraId="6F77D65C" w14:textId="77777777" w:rsidR="006D2735" w:rsidRDefault="006D2735" w:rsidP="006D2735">
      <w:pPr>
        <w:jc w:val="both"/>
      </w:pPr>
    </w:p>
    <w:p w14:paraId="14A52B4C" w14:textId="6367714B" w:rsidR="00EB7C2B" w:rsidRDefault="006D2735" w:rsidP="006D2735">
      <w:pPr>
        <w:pStyle w:val="ListParagraph"/>
        <w:numPr>
          <w:ilvl w:val="0"/>
          <w:numId w:val="5"/>
        </w:numPr>
        <w:jc w:val="both"/>
      </w:pPr>
      <w:r w:rsidRPr="006D2735">
        <w:rPr>
          <w:b/>
          <w:bCs/>
        </w:rPr>
        <w:t>Handling Long Articles:</w:t>
      </w:r>
      <w:r>
        <w:t xml:space="preserve"> As mentioned, long articles often exceeded the token limit of 512 characters for sentiment analysis. To handle this, I truncated the text to the first 512 characters, but this approach is far from ideal. A more advanced method would involve chunking the article into smaller parts and analyzing each chunk separately, then aggregating the results to provide a more accurate sentiment classification.</w:t>
      </w:r>
    </w:p>
    <w:tbl>
      <w:tblPr>
        <w:tblW w:w="0" w:type="auto"/>
        <w:tblCellMar>
          <w:left w:w="0" w:type="dxa"/>
          <w:right w:w="0" w:type="dxa"/>
        </w:tblCellMar>
        <w:tblLook w:val="0600" w:firstRow="0" w:lastRow="0" w:firstColumn="0" w:lastColumn="0" w:noHBand="1" w:noVBand="1"/>
      </w:tblPr>
      <w:tblGrid>
        <w:gridCol w:w="1079"/>
        <w:gridCol w:w="1079"/>
      </w:tblGrid>
      <w:tr w:rsidR="006D2735" w14:paraId="44CEE9D4" w14:textId="77777777" w:rsidTr="00B855AE">
        <w:tc>
          <w:tcPr>
            <w:tcW w:w="1079" w:type="dxa"/>
          </w:tcPr>
          <w:p w14:paraId="1F7AC526" w14:textId="77777777" w:rsidR="006D2735" w:rsidRPr="00E74B29" w:rsidRDefault="006D2735" w:rsidP="006D2735">
            <w:pPr>
              <w:pStyle w:val="Footer"/>
              <w:jc w:val="both"/>
            </w:pPr>
          </w:p>
        </w:tc>
        <w:tc>
          <w:tcPr>
            <w:tcW w:w="1079" w:type="dxa"/>
          </w:tcPr>
          <w:p w14:paraId="04E0F2CA" w14:textId="77777777" w:rsidR="006D2735" w:rsidRPr="00E74B29" w:rsidRDefault="006D2735" w:rsidP="006D2735">
            <w:pPr>
              <w:pStyle w:val="Footer"/>
              <w:jc w:val="both"/>
            </w:pPr>
          </w:p>
        </w:tc>
      </w:tr>
    </w:tbl>
    <w:p w14:paraId="09B35EF2" w14:textId="7A4D2C13" w:rsidR="006D2735" w:rsidRPr="006D2735" w:rsidRDefault="00EB7C2B" w:rsidP="006D2735">
      <w:pPr>
        <w:jc w:val="center"/>
        <w:rPr>
          <w:b/>
          <w:bCs/>
        </w:rPr>
      </w:pPr>
      <w:r>
        <w:br w:type="page"/>
      </w:r>
      <w:r w:rsidR="006D2735" w:rsidRPr="006D2735">
        <w:rPr>
          <w:b/>
          <w:bCs/>
          <w:sz w:val="32"/>
          <w:szCs w:val="32"/>
        </w:rPr>
        <w:lastRenderedPageBreak/>
        <w:t>R</w:t>
      </w:r>
      <w:r w:rsidR="006D2735" w:rsidRPr="006D2735">
        <w:rPr>
          <w:b/>
          <w:bCs/>
          <w:sz w:val="32"/>
          <w:szCs w:val="32"/>
        </w:rPr>
        <w:t>eflections on Accuracy</w:t>
      </w:r>
    </w:p>
    <w:p w14:paraId="414E0F14" w14:textId="77777777" w:rsidR="006D2735" w:rsidRDefault="006D2735" w:rsidP="006D2735">
      <w:pPr>
        <w:jc w:val="center"/>
      </w:pPr>
    </w:p>
    <w:p w14:paraId="6AA54FB3" w14:textId="77777777" w:rsidR="006D2735" w:rsidRDefault="006D2735" w:rsidP="006D2735">
      <w:pPr>
        <w:pStyle w:val="ListParagraph"/>
        <w:numPr>
          <w:ilvl w:val="0"/>
          <w:numId w:val="6"/>
        </w:numPr>
        <w:jc w:val="both"/>
      </w:pPr>
      <w:r w:rsidRPr="006D2735">
        <w:rPr>
          <w:b/>
          <w:bCs/>
        </w:rPr>
        <w:t>Entity Extraction:</w:t>
      </w:r>
      <w:r>
        <w:t xml:space="preserve"> The entity extraction process was mostly successful, with </w:t>
      </w:r>
      <w:proofErr w:type="spellStart"/>
      <w:r>
        <w:t>spaCy</w:t>
      </w:r>
      <w:proofErr w:type="spellEnd"/>
      <w:r>
        <w:t xml:space="preserve"> effectively identifying well-known entities such as famous persons and companies. However, there were instances where </w:t>
      </w:r>
      <w:proofErr w:type="gramStart"/>
      <w:r>
        <w:t>less</w:t>
      </w:r>
      <w:proofErr w:type="gramEnd"/>
      <w:r>
        <w:t xml:space="preserve"> familiar entities were missed or misclassified. Fine-tuning the entity recognition model on specific datasets or incorporating additional entity recognition techniques could improve accuracy. For instance, a custom-trained model might be more effective in recognizing domain-specific entities that are relevant to particular industries or topics.</w:t>
      </w:r>
    </w:p>
    <w:p w14:paraId="62EF7345" w14:textId="77777777" w:rsidR="006D2735" w:rsidRDefault="006D2735" w:rsidP="006D2735">
      <w:pPr>
        <w:jc w:val="both"/>
      </w:pPr>
    </w:p>
    <w:p w14:paraId="75EC5ED2" w14:textId="738F7B60" w:rsidR="00EB7C2B" w:rsidRDefault="006D2735" w:rsidP="006D2735">
      <w:pPr>
        <w:pStyle w:val="ListParagraph"/>
        <w:numPr>
          <w:ilvl w:val="0"/>
          <w:numId w:val="6"/>
        </w:numPr>
        <w:jc w:val="both"/>
      </w:pPr>
      <w:r w:rsidRPr="006D2735">
        <w:rPr>
          <w:b/>
          <w:bCs/>
        </w:rPr>
        <w:t>Sentiment Analysis:</w:t>
      </w:r>
      <w:r>
        <w:t xml:space="preserve"> The sentiment analysis model performed well on articles with clear sentiment, either positive or negative. However, it faced challenges with articles that were more nuanced or complex. Articles that included mixed emotions (e.g., both praise and criticism) often got categorized as having a single dominant sentiment, which did not always reflect the true tone of the article. One potential solution is to use a more advanced or multi-class sentiment analysis model that can detect subtler tones, such as neutral sentiment or mixed emotions. Additionally, incorporating a more context-aware model could lead to better results.</w:t>
      </w:r>
      <w:r>
        <w:t xml:space="preserve"> </w:t>
      </w:r>
    </w:p>
    <w:p w14:paraId="73A9D552" w14:textId="77777777" w:rsidR="006D2735" w:rsidRDefault="006D2735" w:rsidP="006D2735">
      <w:pPr>
        <w:pStyle w:val="ListParagraph"/>
      </w:pPr>
    </w:p>
    <w:p w14:paraId="7FC23FB3" w14:textId="77777777" w:rsidR="006D2735" w:rsidRPr="006D2735" w:rsidRDefault="006D2735" w:rsidP="006D2735">
      <w:pPr>
        <w:pStyle w:val="ListParagraph"/>
        <w:jc w:val="center"/>
        <w:rPr>
          <w:b/>
          <w:bCs/>
          <w:sz w:val="32"/>
          <w:szCs w:val="32"/>
        </w:rPr>
      </w:pPr>
      <w:r w:rsidRPr="006D2735">
        <w:rPr>
          <w:b/>
          <w:bCs/>
          <w:sz w:val="32"/>
          <w:szCs w:val="32"/>
        </w:rPr>
        <w:t>Conclusion</w:t>
      </w:r>
    </w:p>
    <w:p w14:paraId="5A12BC86" w14:textId="77777777" w:rsidR="006D2735" w:rsidRDefault="006D2735" w:rsidP="006D2735">
      <w:pPr>
        <w:pStyle w:val="ListParagraph"/>
        <w:jc w:val="both"/>
      </w:pPr>
    </w:p>
    <w:p w14:paraId="1BD73C52" w14:textId="77777777" w:rsidR="006D2735" w:rsidRDefault="006D2735" w:rsidP="006D2735">
      <w:pPr>
        <w:pStyle w:val="ListParagraph"/>
        <w:jc w:val="both"/>
      </w:pPr>
      <w:r>
        <w:t>This project successfully demonstrated how web scraping, entity extraction, and sentiment analysis can be combined to analyze online articles. It showed that automated systems can effectively process textual data, identify key entities, and evaluate the sentiment of articles, providing valuable insights into the content.</w:t>
      </w:r>
    </w:p>
    <w:p w14:paraId="2B31CEE3" w14:textId="77777777" w:rsidR="006D2735" w:rsidRDefault="006D2735" w:rsidP="006D2735">
      <w:pPr>
        <w:pStyle w:val="ListParagraph"/>
        <w:jc w:val="both"/>
      </w:pPr>
    </w:p>
    <w:p w14:paraId="30DA9DAD" w14:textId="77777777" w:rsidR="006D2735" w:rsidRDefault="006D2735" w:rsidP="006D2735">
      <w:pPr>
        <w:pStyle w:val="ListParagraph"/>
        <w:jc w:val="both"/>
      </w:pPr>
      <w:r>
        <w:t>While the solution worked well for most use cases, there were several areas for improvement. Fine-tuning the models used for both entity extraction and sentiment analysis could enhance their accuracy. More sophisticated scraping techniques and a deeper understanding of article context would also help improve the results.</w:t>
      </w:r>
    </w:p>
    <w:p w14:paraId="4DDFCD10" w14:textId="77777777" w:rsidR="006D2735" w:rsidRDefault="006D2735" w:rsidP="006D2735">
      <w:pPr>
        <w:pStyle w:val="ListParagraph"/>
        <w:jc w:val="both"/>
      </w:pPr>
    </w:p>
    <w:p w14:paraId="1DCAC923" w14:textId="77777777" w:rsidR="006D2735" w:rsidRDefault="006D2735" w:rsidP="006D2735">
      <w:pPr>
        <w:pStyle w:val="ListParagraph"/>
        <w:jc w:val="both"/>
      </w:pPr>
      <w:r>
        <w:t>In future iterations, I plan to incorporate more advanced NLP models, such as those designed specifically for sentiment analysis with mixed emotions, and enhance the entity extraction process by adding more contextual data. By addressing these limitations, the system could be made more robust and capable of handling a broader range of articles with greater accuracy.</w:t>
      </w:r>
    </w:p>
    <w:p w14:paraId="079313E4" w14:textId="77777777" w:rsidR="006D2735" w:rsidRDefault="006D2735" w:rsidP="006D2735">
      <w:pPr>
        <w:pStyle w:val="ListParagraph"/>
        <w:jc w:val="both"/>
      </w:pPr>
    </w:p>
    <w:p w14:paraId="306ED2F1" w14:textId="77777777" w:rsidR="006D2735" w:rsidRDefault="006D2735" w:rsidP="006D2735">
      <w:pPr>
        <w:pStyle w:val="ListParagraph"/>
        <w:jc w:val="both"/>
      </w:pPr>
      <w:r>
        <w:t>This project provided valuable experience in working with a variety of technologies and frameworks. The solution presented a functional and efficient way of analyzing articles, and with some improvements, it could serve as a powerful tool for content analysis in areas like media monitoring, customer feedback, and social media sentiment analysis.</w:t>
      </w:r>
    </w:p>
    <w:p w14:paraId="269F3B79" w14:textId="77777777" w:rsidR="006D2735" w:rsidRDefault="006D2735" w:rsidP="006D2735">
      <w:pPr>
        <w:pStyle w:val="ListParagraph"/>
        <w:jc w:val="both"/>
      </w:pPr>
    </w:p>
    <w:p w14:paraId="45B95537" w14:textId="77777777" w:rsidR="006D2735" w:rsidRDefault="006D2735" w:rsidP="006D2735">
      <w:pPr>
        <w:pStyle w:val="ListParagraph"/>
        <w:jc w:val="both"/>
      </w:pPr>
    </w:p>
    <w:p w14:paraId="72070B06" w14:textId="77777777" w:rsidR="006D2735" w:rsidRDefault="006D2735" w:rsidP="006D2735">
      <w:pPr>
        <w:pStyle w:val="ListParagraph"/>
        <w:jc w:val="both"/>
      </w:pPr>
    </w:p>
    <w:p w14:paraId="133EE28A" w14:textId="77777777" w:rsidR="006D2735" w:rsidRDefault="006D2735" w:rsidP="006D2735">
      <w:pPr>
        <w:pStyle w:val="ListParagraph"/>
        <w:jc w:val="both"/>
      </w:pPr>
    </w:p>
    <w:p w14:paraId="6E857743" w14:textId="77777777" w:rsidR="006D2735" w:rsidRDefault="006D2735" w:rsidP="006D2735">
      <w:pPr>
        <w:pStyle w:val="ListParagraph"/>
        <w:jc w:val="both"/>
      </w:pPr>
    </w:p>
    <w:p w14:paraId="627D155F" w14:textId="77777777" w:rsidR="006D2735" w:rsidRDefault="006D2735" w:rsidP="006D2735">
      <w:pPr>
        <w:pStyle w:val="ListParagraph"/>
        <w:jc w:val="both"/>
      </w:pPr>
    </w:p>
    <w:sectPr w:rsidR="006D2735" w:rsidSect="00A61A31">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54C34" w14:textId="77777777" w:rsidR="00640B73" w:rsidRDefault="00640B73" w:rsidP="00E74B29">
      <w:r>
        <w:separator/>
      </w:r>
    </w:p>
  </w:endnote>
  <w:endnote w:type="continuationSeparator" w:id="0">
    <w:p w14:paraId="7A7FCFFD" w14:textId="77777777" w:rsidR="00640B73" w:rsidRDefault="00640B73"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A3664" w14:textId="77777777" w:rsidR="00640B73" w:rsidRDefault="00640B73" w:rsidP="00E74B29">
      <w:r>
        <w:separator/>
      </w:r>
    </w:p>
  </w:footnote>
  <w:footnote w:type="continuationSeparator" w:id="0">
    <w:p w14:paraId="18CD97EC" w14:textId="77777777" w:rsidR="00640B73" w:rsidRDefault="00640B73"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331B5"/>
    <w:multiLevelType w:val="multilevel"/>
    <w:tmpl w:val="31946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E067CBE"/>
    <w:multiLevelType w:val="hybridMultilevel"/>
    <w:tmpl w:val="891A32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065333"/>
    <w:multiLevelType w:val="hybridMultilevel"/>
    <w:tmpl w:val="C5108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2F430A"/>
    <w:multiLevelType w:val="hybridMultilevel"/>
    <w:tmpl w:val="5134B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D9F1CBA"/>
    <w:multiLevelType w:val="hybridMultilevel"/>
    <w:tmpl w:val="28164B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3"/>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B73"/>
    <w:rsid w:val="00086FA5"/>
    <w:rsid w:val="000E4641"/>
    <w:rsid w:val="00151F66"/>
    <w:rsid w:val="00177F8D"/>
    <w:rsid w:val="00185F4A"/>
    <w:rsid w:val="001E097E"/>
    <w:rsid w:val="001F4B42"/>
    <w:rsid w:val="002D2200"/>
    <w:rsid w:val="0040564B"/>
    <w:rsid w:val="0048120C"/>
    <w:rsid w:val="004909D9"/>
    <w:rsid w:val="004C5781"/>
    <w:rsid w:val="00521481"/>
    <w:rsid w:val="005E598B"/>
    <w:rsid w:val="00640B73"/>
    <w:rsid w:val="00665110"/>
    <w:rsid w:val="006709F1"/>
    <w:rsid w:val="006C60E6"/>
    <w:rsid w:val="006D2735"/>
    <w:rsid w:val="007E7573"/>
    <w:rsid w:val="00837914"/>
    <w:rsid w:val="00874FE7"/>
    <w:rsid w:val="008D2021"/>
    <w:rsid w:val="00952F7D"/>
    <w:rsid w:val="009A38BA"/>
    <w:rsid w:val="00A61A31"/>
    <w:rsid w:val="00B43E11"/>
    <w:rsid w:val="00BC1E80"/>
    <w:rsid w:val="00BE53A3"/>
    <w:rsid w:val="00D43125"/>
    <w:rsid w:val="00D66A3A"/>
    <w:rsid w:val="00DF198B"/>
    <w:rsid w:val="00E74B29"/>
    <w:rsid w:val="00EB7C2B"/>
    <w:rsid w:val="00F43D9E"/>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0CACD0"/>
  <w15:chartTrackingRefBased/>
  <w15:docId w15:val="{1C570D5D-4434-42F2-8A30-E421BF1CF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character" w:styleId="Strong">
    <w:name w:val="Strong"/>
    <w:basedOn w:val="DefaultParagraphFont"/>
    <w:uiPriority w:val="22"/>
    <w:qFormat/>
    <w:rsid w:val="00640B73"/>
    <w:rPr>
      <w:b/>
      <w:bCs/>
    </w:rPr>
  </w:style>
  <w:style w:type="character" w:styleId="HTMLCode">
    <w:name w:val="HTML Code"/>
    <w:basedOn w:val="DefaultParagraphFont"/>
    <w:uiPriority w:val="99"/>
    <w:semiHidden/>
    <w:unhideWhenUsed/>
    <w:rsid w:val="00640B73"/>
    <w:rPr>
      <w:rFonts w:ascii="Courier New" w:eastAsia="Times New Roman" w:hAnsi="Courier New" w:cs="Courier New"/>
      <w:sz w:val="20"/>
      <w:szCs w:val="20"/>
    </w:rPr>
  </w:style>
  <w:style w:type="paragraph" w:styleId="NormalWeb">
    <w:name w:val="Normal (Web)"/>
    <w:basedOn w:val="Normal"/>
    <w:uiPriority w:val="99"/>
    <w:semiHidden/>
    <w:unhideWhenUsed/>
    <w:rsid w:val="006D2735"/>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semiHidden/>
    <w:qFormat/>
    <w:rsid w:val="006D27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296434">
      <w:bodyDiv w:val="1"/>
      <w:marLeft w:val="0"/>
      <w:marRight w:val="0"/>
      <w:marTop w:val="0"/>
      <w:marBottom w:val="0"/>
      <w:divBdr>
        <w:top w:val="none" w:sz="0" w:space="0" w:color="auto"/>
        <w:left w:val="none" w:sz="0" w:space="0" w:color="auto"/>
        <w:bottom w:val="none" w:sz="0" w:space="0" w:color="auto"/>
        <w:right w:val="none" w:sz="0" w:space="0" w:color="auto"/>
      </w:divBdr>
    </w:div>
    <w:div w:id="1078091109">
      <w:bodyDiv w:val="1"/>
      <w:marLeft w:val="0"/>
      <w:marRight w:val="0"/>
      <w:marTop w:val="0"/>
      <w:marBottom w:val="0"/>
      <w:divBdr>
        <w:top w:val="none" w:sz="0" w:space="0" w:color="auto"/>
        <w:left w:val="none" w:sz="0" w:space="0" w:color="auto"/>
        <w:bottom w:val="none" w:sz="0" w:space="0" w:color="auto"/>
        <w:right w:val="none" w:sz="0" w:space="0" w:color="auto"/>
      </w:divBdr>
    </w:div>
    <w:div w:id="1238393590">
      <w:bodyDiv w:val="1"/>
      <w:marLeft w:val="0"/>
      <w:marRight w:val="0"/>
      <w:marTop w:val="0"/>
      <w:marBottom w:val="0"/>
      <w:divBdr>
        <w:top w:val="none" w:sz="0" w:space="0" w:color="auto"/>
        <w:left w:val="none" w:sz="0" w:space="0" w:color="auto"/>
        <w:bottom w:val="none" w:sz="0" w:space="0" w:color="auto"/>
        <w:right w:val="none" w:sz="0" w:space="0" w:color="auto"/>
      </w:divBdr>
    </w:div>
    <w:div w:id="1524124002">
      <w:bodyDiv w:val="1"/>
      <w:marLeft w:val="0"/>
      <w:marRight w:val="0"/>
      <w:marTop w:val="0"/>
      <w:marBottom w:val="0"/>
      <w:divBdr>
        <w:top w:val="none" w:sz="0" w:space="0" w:color="auto"/>
        <w:left w:val="none" w:sz="0" w:space="0" w:color="auto"/>
        <w:bottom w:val="none" w:sz="0" w:space="0" w:color="auto"/>
        <w:right w:val="none" w:sz="0" w:space="0" w:color="auto"/>
      </w:divBdr>
    </w:div>
    <w:div w:id="1534805802">
      <w:bodyDiv w:val="1"/>
      <w:marLeft w:val="0"/>
      <w:marRight w:val="0"/>
      <w:marTop w:val="0"/>
      <w:marBottom w:val="0"/>
      <w:divBdr>
        <w:top w:val="none" w:sz="0" w:space="0" w:color="auto"/>
        <w:left w:val="none" w:sz="0" w:space="0" w:color="auto"/>
        <w:bottom w:val="none" w:sz="0" w:space="0" w:color="auto"/>
        <w:right w:val="none" w:sz="0" w:space="0" w:color="auto"/>
      </w:divBdr>
      <w:divsChild>
        <w:div w:id="433981880">
          <w:marLeft w:val="0"/>
          <w:marRight w:val="0"/>
          <w:marTop w:val="0"/>
          <w:marBottom w:val="0"/>
          <w:divBdr>
            <w:top w:val="none" w:sz="0" w:space="0" w:color="auto"/>
            <w:left w:val="none" w:sz="0" w:space="0" w:color="auto"/>
            <w:bottom w:val="none" w:sz="0" w:space="0" w:color="auto"/>
            <w:right w:val="none" w:sz="0" w:space="0" w:color="auto"/>
          </w:divBdr>
          <w:divsChild>
            <w:div w:id="302077565">
              <w:marLeft w:val="0"/>
              <w:marRight w:val="0"/>
              <w:marTop w:val="0"/>
              <w:marBottom w:val="0"/>
              <w:divBdr>
                <w:top w:val="none" w:sz="0" w:space="0" w:color="auto"/>
                <w:left w:val="none" w:sz="0" w:space="0" w:color="auto"/>
                <w:bottom w:val="none" w:sz="0" w:space="0" w:color="auto"/>
                <w:right w:val="none" w:sz="0" w:space="0" w:color="auto"/>
              </w:divBdr>
              <w:divsChild>
                <w:div w:id="2019696796">
                  <w:marLeft w:val="0"/>
                  <w:marRight w:val="0"/>
                  <w:marTop w:val="0"/>
                  <w:marBottom w:val="0"/>
                  <w:divBdr>
                    <w:top w:val="none" w:sz="0" w:space="0" w:color="auto"/>
                    <w:left w:val="none" w:sz="0" w:space="0" w:color="auto"/>
                    <w:bottom w:val="none" w:sz="0" w:space="0" w:color="auto"/>
                    <w:right w:val="none" w:sz="0" w:space="0" w:color="auto"/>
                  </w:divBdr>
                  <w:divsChild>
                    <w:div w:id="350841947">
                      <w:marLeft w:val="0"/>
                      <w:marRight w:val="0"/>
                      <w:marTop w:val="0"/>
                      <w:marBottom w:val="0"/>
                      <w:divBdr>
                        <w:top w:val="none" w:sz="0" w:space="0" w:color="auto"/>
                        <w:left w:val="none" w:sz="0" w:space="0" w:color="auto"/>
                        <w:bottom w:val="none" w:sz="0" w:space="0" w:color="auto"/>
                        <w:right w:val="none" w:sz="0" w:space="0" w:color="auto"/>
                      </w:divBdr>
                      <w:divsChild>
                        <w:div w:id="1647509588">
                          <w:marLeft w:val="0"/>
                          <w:marRight w:val="0"/>
                          <w:marTop w:val="0"/>
                          <w:marBottom w:val="0"/>
                          <w:divBdr>
                            <w:top w:val="none" w:sz="0" w:space="0" w:color="auto"/>
                            <w:left w:val="none" w:sz="0" w:space="0" w:color="auto"/>
                            <w:bottom w:val="none" w:sz="0" w:space="0" w:color="auto"/>
                            <w:right w:val="none" w:sz="0" w:space="0" w:color="auto"/>
                          </w:divBdr>
                          <w:divsChild>
                            <w:div w:id="968054269">
                              <w:marLeft w:val="0"/>
                              <w:marRight w:val="0"/>
                              <w:marTop w:val="0"/>
                              <w:marBottom w:val="0"/>
                              <w:divBdr>
                                <w:top w:val="none" w:sz="0" w:space="0" w:color="auto"/>
                                <w:left w:val="none" w:sz="0" w:space="0" w:color="auto"/>
                                <w:bottom w:val="none" w:sz="0" w:space="0" w:color="auto"/>
                                <w:right w:val="none" w:sz="0" w:space="0" w:color="auto"/>
                              </w:divBdr>
                              <w:divsChild>
                                <w:div w:id="911544352">
                                  <w:marLeft w:val="0"/>
                                  <w:marRight w:val="0"/>
                                  <w:marTop w:val="0"/>
                                  <w:marBottom w:val="0"/>
                                  <w:divBdr>
                                    <w:top w:val="none" w:sz="0" w:space="0" w:color="auto"/>
                                    <w:left w:val="none" w:sz="0" w:space="0" w:color="auto"/>
                                    <w:bottom w:val="none" w:sz="0" w:space="0" w:color="auto"/>
                                    <w:right w:val="none" w:sz="0" w:space="0" w:color="auto"/>
                                  </w:divBdr>
                                  <w:divsChild>
                                    <w:div w:id="462817429">
                                      <w:marLeft w:val="0"/>
                                      <w:marRight w:val="0"/>
                                      <w:marTop w:val="0"/>
                                      <w:marBottom w:val="0"/>
                                      <w:divBdr>
                                        <w:top w:val="none" w:sz="0" w:space="0" w:color="auto"/>
                                        <w:left w:val="none" w:sz="0" w:space="0" w:color="auto"/>
                                        <w:bottom w:val="none" w:sz="0" w:space="0" w:color="auto"/>
                                        <w:right w:val="none" w:sz="0" w:space="0" w:color="auto"/>
                                      </w:divBdr>
                                      <w:divsChild>
                                        <w:div w:id="2116900530">
                                          <w:marLeft w:val="0"/>
                                          <w:marRight w:val="0"/>
                                          <w:marTop w:val="0"/>
                                          <w:marBottom w:val="0"/>
                                          <w:divBdr>
                                            <w:top w:val="none" w:sz="0" w:space="0" w:color="auto"/>
                                            <w:left w:val="none" w:sz="0" w:space="0" w:color="auto"/>
                                            <w:bottom w:val="none" w:sz="0" w:space="0" w:color="auto"/>
                                            <w:right w:val="none" w:sz="0" w:space="0" w:color="auto"/>
                                          </w:divBdr>
                                          <w:divsChild>
                                            <w:div w:id="666595686">
                                              <w:marLeft w:val="0"/>
                                              <w:marRight w:val="0"/>
                                              <w:marTop w:val="0"/>
                                              <w:marBottom w:val="0"/>
                                              <w:divBdr>
                                                <w:top w:val="none" w:sz="0" w:space="0" w:color="auto"/>
                                                <w:left w:val="none" w:sz="0" w:space="0" w:color="auto"/>
                                                <w:bottom w:val="none" w:sz="0" w:space="0" w:color="auto"/>
                                                <w:right w:val="none" w:sz="0" w:space="0" w:color="auto"/>
                                              </w:divBdr>
                                              <w:divsChild>
                                                <w:div w:id="421293565">
                                                  <w:marLeft w:val="0"/>
                                                  <w:marRight w:val="0"/>
                                                  <w:marTop w:val="0"/>
                                                  <w:marBottom w:val="0"/>
                                                  <w:divBdr>
                                                    <w:top w:val="none" w:sz="0" w:space="0" w:color="auto"/>
                                                    <w:left w:val="none" w:sz="0" w:space="0" w:color="auto"/>
                                                    <w:bottom w:val="none" w:sz="0" w:space="0" w:color="auto"/>
                                                    <w:right w:val="none" w:sz="0" w:space="0" w:color="auto"/>
                                                  </w:divBdr>
                                                  <w:divsChild>
                                                    <w:div w:id="179203751">
                                                      <w:marLeft w:val="0"/>
                                                      <w:marRight w:val="0"/>
                                                      <w:marTop w:val="0"/>
                                                      <w:marBottom w:val="0"/>
                                                      <w:divBdr>
                                                        <w:top w:val="none" w:sz="0" w:space="0" w:color="auto"/>
                                                        <w:left w:val="none" w:sz="0" w:space="0" w:color="auto"/>
                                                        <w:bottom w:val="none" w:sz="0" w:space="0" w:color="auto"/>
                                                        <w:right w:val="none" w:sz="0" w:space="0" w:color="auto"/>
                                                      </w:divBdr>
                                                      <w:divsChild>
                                                        <w:div w:id="1691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theme" Target="theme/theme1.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EC38F790D16462481315BD401FAACEB"/>
        <w:category>
          <w:name w:val="General"/>
          <w:gallery w:val="placeholder"/>
        </w:category>
        <w:types>
          <w:type w:val="bbPlcHdr"/>
        </w:types>
        <w:behaviors>
          <w:behavior w:val="content"/>
        </w:behaviors>
        <w:guid w:val="{812C697B-AFCC-4387-B06B-7F562E339A35}"/>
      </w:docPartPr>
      <w:docPartBody>
        <w:p w:rsidR="00000000" w:rsidRDefault="00795680">
          <w:pPr>
            <w:pStyle w:val="3EC38F790D16462481315BD401FAACEB"/>
          </w:pPr>
          <w:r w:rsidRPr="00DF198B">
            <w:t>—</w:t>
          </w:r>
        </w:p>
      </w:docPartBody>
    </w:docPart>
    <w:docPart>
      <w:docPartPr>
        <w:name w:val="24C8C92547A7406D8EFEB1A7660C4B1F"/>
        <w:category>
          <w:name w:val="General"/>
          <w:gallery w:val="placeholder"/>
        </w:category>
        <w:types>
          <w:type w:val="bbPlcHdr"/>
        </w:types>
        <w:behaviors>
          <w:behavior w:val="content"/>
        </w:behaviors>
        <w:guid w:val="{78A8C833-9FFD-4FC7-B2D8-96340D27B02F}"/>
      </w:docPartPr>
      <w:docPartBody>
        <w:p w:rsidR="00000000" w:rsidRDefault="00795680">
          <w:pPr>
            <w:pStyle w:val="24C8C92547A7406D8EFEB1A7660C4B1F"/>
          </w:pPr>
          <w:r w:rsidRPr="00DF198B">
            <w:t>—</w:t>
          </w:r>
        </w:p>
      </w:docPartBody>
    </w:docPart>
    <w:docPart>
      <w:docPartPr>
        <w:name w:val="B4D811E142F6482F944013C065C1E888"/>
        <w:category>
          <w:name w:val="General"/>
          <w:gallery w:val="placeholder"/>
        </w:category>
        <w:types>
          <w:type w:val="bbPlcHdr"/>
        </w:types>
        <w:behaviors>
          <w:behavior w:val="content"/>
        </w:behaviors>
        <w:guid w:val="{95BB69AF-EFA9-4536-866E-46F975A00382}"/>
      </w:docPartPr>
      <w:docPartBody>
        <w:p w:rsidR="00000000" w:rsidRDefault="00795680">
          <w:pPr>
            <w:pStyle w:val="B4D811E142F6482F944013C065C1E888"/>
          </w:pPr>
          <w:r>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680"/>
    <w:rsid w:val="007956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88F8C5603B445C7AC950E7B62EBDB26">
    <w:name w:val="488F8C5603B445C7AC950E7B62EBDB26"/>
  </w:style>
  <w:style w:type="paragraph" w:customStyle="1" w:styleId="47890EE1AED1436D8FE7A430EED33C3C">
    <w:name w:val="47890EE1AED1436D8FE7A430EED33C3C"/>
  </w:style>
  <w:style w:type="paragraph" w:customStyle="1" w:styleId="4DEC015DA76A4B82BC8F21091AE4C886">
    <w:name w:val="4DEC015DA76A4B82BC8F21091AE4C886"/>
  </w:style>
  <w:style w:type="paragraph" w:customStyle="1" w:styleId="3EC38F790D16462481315BD401FAACEB">
    <w:name w:val="3EC38F790D16462481315BD401FAACEB"/>
  </w:style>
  <w:style w:type="paragraph" w:customStyle="1" w:styleId="14C1BE88442647B8B7A87D2F5AD115B2">
    <w:name w:val="14C1BE88442647B8B7A87D2F5AD115B2"/>
  </w:style>
  <w:style w:type="paragraph" w:customStyle="1" w:styleId="24C8C92547A7406D8EFEB1A7660C4B1F">
    <w:name w:val="24C8C92547A7406D8EFEB1A7660C4B1F"/>
  </w:style>
  <w:style w:type="paragraph" w:customStyle="1" w:styleId="94713F93709845608C74341BB50C4415">
    <w:name w:val="94713F93709845608C74341BB50C4415"/>
  </w:style>
  <w:style w:type="paragraph" w:customStyle="1" w:styleId="B4D811E142F6482F944013C065C1E888">
    <w:name w:val="B4D811E142F6482F944013C065C1E888"/>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82E6C889BD0D45CF82892219161749E4">
    <w:name w:val="82E6C889BD0D45CF82892219161749E4"/>
  </w:style>
  <w:style w:type="paragraph" w:customStyle="1" w:styleId="89C4B48FC78B489EA27E5E4DB811E0C1">
    <w:name w:val="89C4B48FC78B489EA27E5E4DB811E0C1"/>
  </w:style>
  <w:style w:type="paragraph" w:customStyle="1" w:styleId="7B8111949C67439FA6900ED1F0946444">
    <w:name w:val="7B8111949C67439FA6900ED1F0946444"/>
  </w:style>
  <w:style w:type="paragraph" w:customStyle="1" w:styleId="B1A7C1F07A3F427798BBBF8E46962F10">
    <w:name w:val="B1A7C1F07A3F427798BBBF8E46962F10"/>
  </w:style>
  <w:style w:type="paragraph" w:customStyle="1" w:styleId="A460E6C21588491CB80039EC2C95C857">
    <w:name w:val="A460E6C21588491CB80039EC2C95C857"/>
  </w:style>
  <w:style w:type="paragraph" w:customStyle="1" w:styleId="162DCB2F17BA42F1B22B6E6FC4745770">
    <w:name w:val="162DCB2F17BA42F1B22B6E6FC4745770"/>
  </w:style>
  <w:style w:type="paragraph" w:customStyle="1" w:styleId="CDE614D3396748A1BA627E1568490820">
    <w:name w:val="CDE614D3396748A1BA627E1568490820"/>
  </w:style>
  <w:style w:type="paragraph" w:customStyle="1" w:styleId="11257792D4CE46EB929C4C92494778BA">
    <w:name w:val="11257792D4CE46EB929C4C92494778BA"/>
  </w:style>
  <w:style w:type="paragraph" w:customStyle="1" w:styleId="CE23452218A94FF8AF2570B5E76117F8">
    <w:name w:val="CE23452218A94FF8AF2570B5E76117F8"/>
  </w:style>
  <w:style w:type="paragraph" w:customStyle="1" w:styleId="E8ED5A2F77CC4581AE72B2FA6F4A97C4">
    <w:name w:val="E8ED5A2F77CC4581AE72B2FA6F4A97C4"/>
  </w:style>
  <w:style w:type="paragraph" w:customStyle="1" w:styleId="B10B4B809AD1479EB7E2B19ACB9658EC">
    <w:name w:val="B10B4B809AD1479EB7E2B19ACB9658EC"/>
  </w:style>
  <w:style w:type="paragraph" w:customStyle="1" w:styleId="733E17D7D55A4609B512898A574C688C">
    <w:name w:val="733E17D7D55A4609B512898A574C688C"/>
  </w:style>
  <w:style w:type="paragraph" w:customStyle="1" w:styleId="756F1592ABC54266BF0147854CA11E5E">
    <w:name w:val="756F1592ABC54266BF0147854CA11E5E"/>
    <w:rsid w:val="00795680"/>
  </w:style>
  <w:style w:type="paragraph" w:customStyle="1" w:styleId="62FD0E2E0C8D4EBD931345D9E781FDB6">
    <w:name w:val="62FD0E2E0C8D4EBD931345D9E781FDB6"/>
    <w:rsid w:val="00795680"/>
  </w:style>
  <w:style w:type="paragraph" w:customStyle="1" w:styleId="C799DD292FD04537B75D1E4D1CC844B9">
    <w:name w:val="C799DD292FD04537B75D1E4D1CC844B9"/>
    <w:rsid w:val="00795680"/>
  </w:style>
  <w:style w:type="paragraph" w:customStyle="1" w:styleId="280B10C8510B46128F8F1048736AB70A">
    <w:name w:val="280B10C8510B46128F8F1048736AB70A"/>
    <w:rsid w:val="007956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E5839996-CCC2-4B4B-BB45-A9C641419A3B}">
  <ds:schemaRefs>
    <ds:schemaRef ds:uri="http://schemas.microsoft.com/sharepoint/v3/contenttype/form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report.dotx</Template>
  <TotalTime>20</TotalTime>
  <Pages>5</Pages>
  <Words>1304</Words>
  <Characters>7433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Sai Chetna</cp:lastModifiedBy>
  <cp:revision>1</cp:revision>
  <dcterms:created xsi:type="dcterms:W3CDTF">2024-12-16T05:32:00Z</dcterms:created>
  <dcterms:modified xsi:type="dcterms:W3CDTF">2024-12-16T05:52:00Z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